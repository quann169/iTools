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4A7DA82F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4A7DA82E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4A7DA831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4A7DA830" w14:textId="1DAF408D" w:rsidR="00093BE1" w:rsidRDefault="002C4F3C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Vending </w:t>
                    </w:r>
                    <w:r w:rsidR="00DE677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achine </w:t>
                    </w:r>
                    <w:r w:rsidR="0048254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Control</w:t>
                    </w:r>
                  </w:p>
                </w:tc>
              </w:sdtContent>
            </w:sdt>
          </w:tr>
          <w:tr w:rsidR="00093BE1" w14:paraId="4A7DA833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4A7DA832" w14:textId="364C7B60" w:rsidR="00093BE1" w:rsidRDefault="006215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Application P</w:t>
                    </w:r>
                    <w:r w:rsidRPr="0062154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rototype</w:t>
                    </w:r>
                  </w:p>
                </w:tc>
              </w:sdtContent>
            </w:sdt>
          </w:tr>
          <w:tr w:rsidR="00093BE1" w14:paraId="4A7DA8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A7DA834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4A7DA83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A7DA836" w14:textId="7D079F5F" w:rsidR="00093BE1" w:rsidRDefault="00482543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Quan Nguyen</w:t>
                    </w:r>
                  </w:p>
                </w:tc>
              </w:sdtContent>
            </w:sdt>
          </w:tr>
          <w:tr w:rsidR="00093BE1" w14:paraId="4A7DA83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A7DA838" w14:textId="78637566" w:rsidR="00093BE1" w:rsidRDefault="004825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5/1/2018</w:t>
                    </w:r>
                  </w:p>
                </w:tc>
              </w:sdtContent>
            </w:sdt>
          </w:tr>
        </w:tbl>
        <w:p w14:paraId="4A7DA83A" w14:textId="77777777" w:rsidR="00093BE1" w:rsidRDefault="00093BE1" w:rsidP="00FA3BE0">
          <w:pPr>
            <w:pStyle w:val="AxureImageParagraph"/>
          </w:pPr>
        </w:p>
        <w:p w14:paraId="4A7DA83B" w14:textId="77777777" w:rsidR="00093BE1" w:rsidRDefault="00093BE1"/>
        <w:p w14:paraId="4A7DA83C" w14:textId="77777777" w:rsidR="00712696" w:rsidRDefault="00712696"/>
        <w:p w14:paraId="4A7DA83D" w14:textId="77777777" w:rsidR="00712696" w:rsidRDefault="00712696"/>
        <w:p w14:paraId="4A7DA83E" w14:textId="77777777" w:rsidR="00712696" w:rsidRDefault="00712696"/>
        <w:p w14:paraId="4A7DA83F" w14:textId="77777777" w:rsidR="00712696" w:rsidRDefault="00712696"/>
        <w:p w14:paraId="4A7DA840" w14:textId="77777777" w:rsidR="00712696" w:rsidRDefault="00712696"/>
        <w:p w14:paraId="4A7DA841" w14:textId="77777777" w:rsidR="00712696" w:rsidRDefault="00712696"/>
        <w:p w14:paraId="4A7DA842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4A7DA843" w14:textId="624F9E51" w:rsidR="00904913" w:rsidRDefault="00482543">
              <w:r>
                <w:t xml:space="preserve">     </w:t>
              </w:r>
            </w:p>
          </w:sdtContent>
        </w:sdt>
      </w:sdtContent>
    </w:sdt>
    <w:p w14:paraId="4A7DA844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2B81331F" w14:textId="68D6F5B5" w:rsidR="00721438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514315688" w:history="1">
        <w:r w:rsidR="00721438" w:rsidRPr="00F26BDD">
          <w:rPr>
            <w:rStyle w:val="Hyperlink"/>
            <w:noProof/>
          </w:rPr>
          <w:t>1. Pages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_Toc514315688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3</w:t>
        </w:r>
        <w:r w:rsidR="00721438">
          <w:rPr>
            <w:noProof/>
            <w:webHidden/>
          </w:rPr>
          <w:fldChar w:fldCharType="end"/>
        </w:r>
      </w:hyperlink>
    </w:p>
    <w:p w14:paraId="1692EA28" w14:textId="53CFF0BB" w:rsidR="00721438" w:rsidRDefault="006D0786">
      <w:pPr>
        <w:pStyle w:val="TOC2"/>
        <w:tabs>
          <w:tab w:val="left" w:pos="154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89" w:history="1">
        <w:r w:rsidR="00721438" w:rsidRPr="00F26BDD">
          <w:rPr>
            <w:rStyle w:val="Hyperlink"/>
            <w:noProof/>
          </w:rPr>
          <w:t xml:space="preserve">Page Tree </w:t>
        </w:r>
        <w:r w:rsidR="007214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438" w:rsidRPr="00F26BDD">
          <w:rPr>
            <w:rStyle w:val="Hyperlink"/>
            <w:noProof/>
          </w:rPr>
          <w:t>01 - Login  02 - Forgot_Password_Screen  03 - Dashboard  04 - Employee_Screen  05 - Manage Account   ResetPass   Lock Acc  06 - Putins - TakeOver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_Toc514315689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3</w:t>
        </w:r>
        <w:r w:rsidR="00721438">
          <w:rPr>
            <w:noProof/>
            <w:webHidden/>
          </w:rPr>
          <w:fldChar w:fldCharType="end"/>
        </w:r>
      </w:hyperlink>
    </w:p>
    <w:p w14:paraId="1D2DB55C" w14:textId="6B1B4169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0" w:history="1">
        <w:r w:rsidR="00721438" w:rsidRPr="00F26BDD">
          <w:rPr>
            <w:rStyle w:val="Hyperlink"/>
            <w:noProof/>
          </w:rPr>
          <w:t>01 - Login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_Toc514315690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4</w:t>
        </w:r>
        <w:r w:rsidR="00721438">
          <w:rPr>
            <w:noProof/>
            <w:webHidden/>
          </w:rPr>
          <w:fldChar w:fldCharType="end"/>
        </w:r>
      </w:hyperlink>
    </w:p>
    <w:p w14:paraId="7D934011" w14:textId="6E90802E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1" w:history="1">
        <w:r w:rsidR="00721438" w:rsidRPr="00F26BDD">
          <w:rPr>
            <w:rStyle w:val="Hyperlink"/>
            <w:noProof/>
          </w:rPr>
          <w:t>1.1.1.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_Toc514315691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4</w:t>
        </w:r>
        <w:r w:rsidR="00721438">
          <w:rPr>
            <w:noProof/>
            <w:webHidden/>
          </w:rPr>
          <w:fldChar w:fldCharType="end"/>
        </w:r>
      </w:hyperlink>
    </w:p>
    <w:p w14:paraId="150DCE7B" w14:textId="61C36783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2" w:history="1">
        <w:r w:rsidR="00721438" w:rsidRPr="00F26BDD">
          <w:rPr>
            <w:rStyle w:val="Hyperlink"/>
            <w:noProof/>
          </w:rPr>
          <w:t>1.1.2.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_Toc514315692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4</w:t>
        </w:r>
        <w:r w:rsidR="00721438">
          <w:rPr>
            <w:noProof/>
            <w:webHidden/>
          </w:rPr>
          <w:fldChar w:fldCharType="end"/>
        </w:r>
      </w:hyperlink>
    </w:p>
    <w:p w14:paraId="4DB6F35D" w14:textId="27D66DCC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3" w:history="1">
        <w:r w:rsidR="00721438" w:rsidRPr="00F26BDD">
          <w:rPr>
            <w:rStyle w:val="Hyperlink"/>
            <w:noProof/>
          </w:rPr>
          <w:t>1.2. 02 - Forgot_Password_Screen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_Toc514315693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5</w:t>
        </w:r>
        <w:r w:rsidR="00721438">
          <w:rPr>
            <w:noProof/>
            <w:webHidden/>
          </w:rPr>
          <w:fldChar w:fldCharType="end"/>
        </w:r>
      </w:hyperlink>
    </w:p>
    <w:p w14:paraId="7EA316D7" w14:textId="51C53172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4" w:history="1">
        <w:r w:rsidR="00721438" w:rsidRPr="00F26BDD">
          <w:rPr>
            <w:rStyle w:val="Hyperlink"/>
            <w:noProof/>
          </w:rPr>
          <w:t>1.2.1.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_Toc514315694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5</w:t>
        </w:r>
        <w:r w:rsidR="00721438">
          <w:rPr>
            <w:noProof/>
            <w:webHidden/>
          </w:rPr>
          <w:fldChar w:fldCharType="end"/>
        </w:r>
      </w:hyperlink>
    </w:p>
    <w:p w14:paraId="51B03110" w14:textId="3D5A07D5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5" w:history="1">
        <w:r w:rsidR="00721438" w:rsidRPr="00F26BDD">
          <w:rPr>
            <w:rStyle w:val="Hyperlink"/>
            <w:noProof/>
          </w:rPr>
          <w:t>1.2.2.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_Toc514315695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5</w:t>
        </w:r>
        <w:r w:rsidR="00721438">
          <w:rPr>
            <w:noProof/>
            <w:webHidden/>
          </w:rPr>
          <w:fldChar w:fldCharType="end"/>
        </w:r>
      </w:hyperlink>
    </w:p>
    <w:p w14:paraId="6F570F7F" w14:textId="780A4D33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6" w:history="1">
        <w:r w:rsidR="00721438" w:rsidRPr="00F26BDD">
          <w:rPr>
            <w:rStyle w:val="Hyperlink"/>
            <w:noProof/>
          </w:rPr>
          <w:t>1.3. 03 - Dashboard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_Toc514315696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7</w:t>
        </w:r>
        <w:r w:rsidR="00721438">
          <w:rPr>
            <w:noProof/>
            <w:webHidden/>
          </w:rPr>
          <w:fldChar w:fldCharType="end"/>
        </w:r>
      </w:hyperlink>
    </w:p>
    <w:p w14:paraId="79FA6F6C" w14:textId="4D469F68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7" w:history="1">
        <w:r w:rsidR="00721438" w:rsidRPr="00F26BDD">
          <w:rPr>
            <w:rStyle w:val="Hyperlink"/>
            <w:noProof/>
          </w:rPr>
          <w:t>1.3.1.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_Toc514315697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7</w:t>
        </w:r>
        <w:r w:rsidR="00721438">
          <w:rPr>
            <w:noProof/>
            <w:webHidden/>
          </w:rPr>
          <w:fldChar w:fldCharType="end"/>
        </w:r>
      </w:hyperlink>
    </w:p>
    <w:p w14:paraId="17917ED8" w14:textId="1CB1FBFB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8" w:history="1">
        <w:r w:rsidR="00721438" w:rsidRPr="00F26BDD">
          <w:rPr>
            <w:rStyle w:val="Hyperlink"/>
            <w:noProof/>
          </w:rPr>
          <w:t>1.3.2.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_Toc514315698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8</w:t>
        </w:r>
        <w:r w:rsidR="00721438">
          <w:rPr>
            <w:noProof/>
            <w:webHidden/>
          </w:rPr>
          <w:fldChar w:fldCharType="end"/>
        </w:r>
      </w:hyperlink>
    </w:p>
    <w:p w14:paraId="43BBDAA4" w14:textId="29B30D0A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699" w:history="1">
        <w:r w:rsidR="00721438" w:rsidRPr="00F26BDD">
          <w:rPr>
            <w:rStyle w:val="Hyperlink"/>
            <w:noProof/>
          </w:rPr>
          <w:t>1.4. 04 - Employee_Screen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_Toc514315699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9</w:t>
        </w:r>
        <w:r w:rsidR="00721438">
          <w:rPr>
            <w:noProof/>
            <w:webHidden/>
          </w:rPr>
          <w:fldChar w:fldCharType="end"/>
        </w:r>
      </w:hyperlink>
    </w:p>
    <w:p w14:paraId="18BFABEF" w14:textId="2F131C27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0" w:history="1">
        <w:r w:rsidR="00721438" w:rsidRPr="00F26BDD">
          <w:rPr>
            <w:rStyle w:val="Hyperlink"/>
            <w:noProof/>
          </w:rPr>
          <w:t>1.4.1.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_Toc514315700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9</w:t>
        </w:r>
        <w:r w:rsidR="00721438">
          <w:rPr>
            <w:noProof/>
            <w:webHidden/>
          </w:rPr>
          <w:fldChar w:fldCharType="end"/>
        </w:r>
      </w:hyperlink>
    </w:p>
    <w:p w14:paraId="0C33A7F3" w14:textId="2925301D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1" w:history="1">
        <w:r w:rsidR="00721438" w:rsidRPr="00F26BDD">
          <w:rPr>
            <w:rStyle w:val="Hyperlink"/>
            <w:noProof/>
          </w:rPr>
          <w:t>1.4.2.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_Toc514315701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9</w:t>
        </w:r>
        <w:r w:rsidR="00721438">
          <w:rPr>
            <w:noProof/>
            <w:webHidden/>
          </w:rPr>
          <w:fldChar w:fldCharType="end"/>
        </w:r>
      </w:hyperlink>
    </w:p>
    <w:p w14:paraId="34BECAA1" w14:textId="0C5E3D1C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2" w:history="1">
        <w:r w:rsidR="00721438" w:rsidRPr="00F26BDD">
          <w:rPr>
            <w:rStyle w:val="Hyperlink"/>
            <w:noProof/>
          </w:rPr>
          <w:t>1.5. 05 - Manage Account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_Toc514315702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12</w:t>
        </w:r>
        <w:r w:rsidR="00721438">
          <w:rPr>
            <w:noProof/>
            <w:webHidden/>
          </w:rPr>
          <w:fldChar w:fldCharType="end"/>
        </w:r>
      </w:hyperlink>
    </w:p>
    <w:p w14:paraId="1670428E" w14:textId="3C599E7B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3" w:history="1">
        <w:r w:rsidR="00721438" w:rsidRPr="00F26BDD">
          <w:rPr>
            <w:rStyle w:val="Hyperlink"/>
            <w:noProof/>
          </w:rPr>
          <w:t>1.5.1.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_Toc514315703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12</w:t>
        </w:r>
        <w:r w:rsidR="00721438">
          <w:rPr>
            <w:noProof/>
            <w:webHidden/>
          </w:rPr>
          <w:fldChar w:fldCharType="end"/>
        </w:r>
      </w:hyperlink>
    </w:p>
    <w:p w14:paraId="6BB600AC" w14:textId="0659B191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4" w:history="1">
        <w:r w:rsidR="00721438" w:rsidRPr="00F26BDD">
          <w:rPr>
            <w:rStyle w:val="Hyperlink"/>
            <w:noProof/>
          </w:rPr>
          <w:t>1.5.2.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_Toc514315704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12</w:t>
        </w:r>
        <w:r w:rsidR="00721438">
          <w:rPr>
            <w:noProof/>
            <w:webHidden/>
          </w:rPr>
          <w:fldChar w:fldCharType="end"/>
        </w:r>
      </w:hyperlink>
    </w:p>
    <w:p w14:paraId="4044C470" w14:textId="53BCF2F6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5" w:history="1">
        <w:r w:rsidR="00721438" w:rsidRPr="00F26BDD">
          <w:rPr>
            <w:rStyle w:val="Hyperlink"/>
            <w:noProof/>
          </w:rPr>
          <w:t>1.6. ResetPass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_Toc514315705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13</w:t>
        </w:r>
        <w:r w:rsidR="00721438">
          <w:rPr>
            <w:noProof/>
            <w:webHidden/>
          </w:rPr>
          <w:fldChar w:fldCharType="end"/>
        </w:r>
      </w:hyperlink>
    </w:p>
    <w:p w14:paraId="2930E391" w14:textId="2D461268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6" w:history="1">
        <w:r w:rsidR="00721438" w:rsidRPr="00F26BDD">
          <w:rPr>
            <w:rStyle w:val="Hyperlink"/>
            <w:noProof/>
          </w:rPr>
          <w:t>1.6.1.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_Toc514315706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13</w:t>
        </w:r>
        <w:r w:rsidR="00721438">
          <w:rPr>
            <w:noProof/>
            <w:webHidden/>
          </w:rPr>
          <w:fldChar w:fldCharType="end"/>
        </w:r>
      </w:hyperlink>
    </w:p>
    <w:p w14:paraId="5396F436" w14:textId="5D841102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7" w:history="1">
        <w:r w:rsidR="00721438" w:rsidRPr="00F26BDD">
          <w:rPr>
            <w:rStyle w:val="Hyperlink"/>
            <w:noProof/>
          </w:rPr>
          <w:t>1.6.2.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_Toc514315707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13</w:t>
        </w:r>
        <w:r w:rsidR="00721438">
          <w:rPr>
            <w:noProof/>
            <w:webHidden/>
          </w:rPr>
          <w:fldChar w:fldCharType="end"/>
        </w:r>
      </w:hyperlink>
    </w:p>
    <w:p w14:paraId="6123A0D8" w14:textId="00A31E24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8" w:history="1">
        <w:r w:rsidR="00721438" w:rsidRPr="00F26BDD">
          <w:rPr>
            <w:rStyle w:val="Hyperlink"/>
            <w:noProof/>
          </w:rPr>
          <w:t>1.7. Lock Acc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_Toc514315708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15</w:t>
        </w:r>
        <w:r w:rsidR="00721438">
          <w:rPr>
            <w:noProof/>
            <w:webHidden/>
          </w:rPr>
          <w:fldChar w:fldCharType="end"/>
        </w:r>
      </w:hyperlink>
    </w:p>
    <w:p w14:paraId="2EDE6785" w14:textId="719F86AF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09" w:history="1">
        <w:r w:rsidR="00721438" w:rsidRPr="00F26BDD">
          <w:rPr>
            <w:rStyle w:val="Hyperlink"/>
            <w:noProof/>
          </w:rPr>
          <w:t>1.7.1.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_Toc514315709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15</w:t>
        </w:r>
        <w:r w:rsidR="00721438">
          <w:rPr>
            <w:noProof/>
            <w:webHidden/>
          </w:rPr>
          <w:fldChar w:fldCharType="end"/>
        </w:r>
      </w:hyperlink>
    </w:p>
    <w:p w14:paraId="2536261F" w14:textId="405AE729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10" w:history="1">
        <w:r w:rsidR="00721438" w:rsidRPr="00F26BDD">
          <w:rPr>
            <w:rStyle w:val="Hyperlink"/>
            <w:noProof/>
          </w:rPr>
          <w:t>1.7.2.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_Toc514315710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15</w:t>
        </w:r>
        <w:r w:rsidR="00721438">
          <w:rPr>
            <w:noProof/>
            <w:webHidden/>
          </w:rPr>
          <w:fldChar w:fldCharType="end"/>
        </w:r>
      </w:hyperlink>
    </w:p>
    <w:p w14:paraId="29612DB5" w14:textId="3F8844A6" w:rsidR="00721438" w:rsidRDefault="006D078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11" w:history="1">
        <w:r w:rsidR="00721438" w:rsidRPr="00F26BDD">
          <w:rPr>
            <w:rStyle w:val="Hyperlink"/>
            <w:noProof/>
          </w:rPr>
          <w:t>1.8. 06 - Putins - TakeOver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_Toc514315711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17</w:t>
        </w:r>
        <w:r w:rsidR="00721438">
          <w:rPr>
            <w:noProof/>
            <w:webHidden/>
          </w:rPr>
          <w:fldChar w:fldCharType="end"/>
        </w:r>
      </w:hyperlink>
    </w:p>
    <w:p w14:paraId="1023464F" w14:textId="4BCD7982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12" w:history="1">
        <w:r w:rsidR="00721438" w:rsidRPr="00F26BDD">
          <w:rPr>
            <w:rStyle w:val="Hyperlink"/>
            <w:noProof/>
          </w:rPr>
          <w:t>1.8.1. User Interface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_Toc514315712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17</w:t>
        </w:r>
        <w:r w:rsidR="00721438">
          <w:rPr>
            <w:noProof/>
            <w:webHidden/>
          </w:rPr>
          <w:fldChar w:fldCharType="end"/>
        </w:r>
      </w:hyperlink>
    </w:p>
    <w:p w14:paraId="344CF81A" w14:textId="3E775279" w:rsidR="00721438" w:rsidRDefault="006D078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315713" w:history="1">
        <w:r w:rsidR="00721438" w:rsidRPr="00F26BDD">
          <w:rPr>
            <w:rStyle w:val="Hyperlink"/>
            <w:noProof/>
          </w:rPr>
          <w:t>1.8.2. Widget Table</w:t>
        </w:r>
        <w:r w:rsidR="00721438">
          <w:rPr>
            <w:noProof/>
            <w:webHidden/>
          </w:rPr>
          <w:tab/>
        </w:r>
        <w:r w:rsidR="00721438">
          <w:rPr>
            <w:noProof/>
            <w:webHidden/>
          </w:rPr>
          <w:fldChar w:fldCharType="begin"/>
        </w:r>
        <w:r w:rsidR="00721438">
          <w:rPr>
            <w:noProof/>
            <w:webHidden/>
          </w:rPr>
          <w:instrText xml:space="preserve"> PAGEREF _Toc514315713 \h </w:instrText>
        </w:r>
        <w:r w:rsidR="00721438">
          <w:rPr>
            <w:noProof/>
            <w:webHidden/>
          </w:rPr>
        </w:r>
        <w:r w:rsidR="00721438">
          <w:rPr>
            <w:noProof/>
            <w:webHidden/>
          </w:rPr>
          <w:fldChar w:fldCharType="separate"/>
        </w:r>
        <w:r w:rsidR="00E53E21">
          <w:rPr>
            <w:noProof/>
            <w:webHidden/>
          </w:rPr>
          <w:t>17</w:t>
        </w:r>
        <w:r w:rsidR="00721438">
          <w:rPr>
            <w:noProof/>
            <w:webHidden/>
          </w:rPr>
          <w:fldChar w:fldCharType="end"/>
        </w:r>
      </w:hyperlink>
    </w:p>
    <w:p w14:paraId="4A7DA846" w14:textId="3D742376"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14:paraId="4A7DA847" w14:textId="77777777" w:rsidR="004144D0" w:rsidRDefault="00634D62" w:rsidP="00536F6D">
      <w:r>
        <w:br w:type="page"/>
      </w:r>
    </w:p>
    <w:p w14:paraId="4A7DA848" w14:textId="77777777" w:rsidR="00210887" w:rsidRDefault="00210887">
      <w:pPr>
        <w:sectPr w:rsidR="00210887" w:rsidSect="004F3FB3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4A7DA849" w14:textId="77777777" w:rsidR="00210887" w:rsidRDefault="00042D47">
      <w:pPr>
        <w:pStyle w:val="AxureHeading1"/>
        <w:keepNext/>
      </w:pPr>
      <w:bookmarkStart w:id="1" w:name="_Toc514315688"/>
      <w:r>
        <w:lastRenderedPageBreak/>
        <w:t>Pages</w:t>
      </w:r>
      <w:bookmarkEnd w:id="1"/>
    </w:p>
    <w:p w14:paraId="4A7DA84C" w14:textId="70655CB8" w:rsidR="00210887" w:rsidRDefault="00042D47" w:rsidP="005E675F">
      <w:pPr>
        <w:pStyle w:val="AxureHeading2"/>
        <w:keepNext/>
        <w:numPr>
          <w:ilvl w:val="0"/>
          <w:numId w:val="0"/>
        </w:numPr>
      </w:pPr>
      <w:bookmarkStart w:id="2" w:name="_Toc514315689"/>
      <w:r>
        <w:t>Page Tree</w:t>
      </w:r>
      <w:r>
        <w:br/>
      </w:r>
      <w:r>
        <w:tab/>
        <w:t>01 - Login</w:t>
      </w:r>
      <w:r>
        <w:br/>
      </w:r>
      <w:r>
        <w:tab/>
        <w:t>02 - Forgot_Password_Screen</w:t>
      </w:r>
      <w:r>
        <w:br/>
      </w:r>
      <w:r>
        <w:tab/>
        <w:t>03 - Dashboard</w:t>
      </w:r>
      <w:r>
        <w:br/>
      </w:r>
      <w:r>
        <w:tab/>
        <w:t>04 - Employee_Screen</w:t>
      </w:r>
      <w:r>
        <w:br/>
      </w:r>
      <w:r>
        <w:tab/>
        <w:t>05 - Manage Account</w:t>
      </w:r>
      <w:r>
        <w:br/>
      </w:r>
      <w:r>
        <w:tab/>
      </w:r>
      <w:r>
        <w:tab/>
        <w:t>ResetPass</w:t>
      </w:r>
      <w:r>
        <w:br/>
      </w:r>
      <w:r>
        <w:tab/>
      </w:r>
      <w:r>
        <w:tab/>
        <w:t>Lock Acc</w:t>
      </w:r>
      <w:r>
        <w:br/>
      </w:r>
      <w:r>
        <w:tab/>
        <w:t>06 - Putins - TakeOver</w:t>
      </w:r>
      <w:bookmarkEnd w:id="2"/>
    </w:p>
    <w:p w14:paraId="4A7DA84D" w14:textId="77777777" w:rsidR="00210887" w:rsidRDefault="00042D47" w:rsidP="005E675F">
      <w:pPr>
        <w:pStyle w:val="AxureHeading2"/>
        <w:keepNext/>
        <w:numPr>
          <w:ilvl w:val="0"/>
          <w:numId w:val="0"/>
        </w:numPr>
      </w:pPr>
      <w:r>
        <w:br w:type="page"/>
      </w:r>
      <w:bookmarkStart w:id="3" w:name="_Toc514315690"/>
      <w:r>
        <w:lastRenderedPageBreak/>
        <w:t>01 - Login</w:t>
      </w:r>
      <w:bookmarkEnd w:id="3"/>
    </w:p>
    <w:p w14:paraId="4A7DA84E" w14:textId="77777777" w:rsidR="00210887" w:rsidRDefault="00042D47">
      <w:pPr>
        <w:pStyle w:val="AxureHeading3"/>
        <w:keepNext/>
      </w:pPr>
      <w:bookmarkStart w:id="4" w:name="_Toc514315691"/>
      <w:r>
        <w:t>User Interface</w:t>
      </w:r>
      <w:bookmarkEnd w:id="4"/>
    </w:p>
    <w:p w14:paraId="4A7DA84F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75" wp14:editId="4A7DA976">
            <wp:extent cx="6858000" cy="29813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850" w14:textId="77777777" w:rsidR="00210887" w:rsidRDefault="00042D47">
      <w:pPr>
        <w:pStyle w:val="AxureHeading3"/>
        <w:keepNext/>
      </w:pPr>
      <w:bookmarkStart w:id="5" w:name="_Toc514315692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99"/>
        <w:gridCol w:w="7574"/>
      </w:tblGrid>
      <w:tr w:rsidR="00210887" w14:paraId="4A7DA854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51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52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853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858" w14:textId="77777777" w:rsidTr="00210887">
        <w:tc>
          <w:tcPr>
            <w:tcW w:w="0" w:type="auto"/>
          </w:tcPr>
          <w:p w14:paraId="4A7DA855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856" w14:textId="77777777" w:rsidR="00210887" w:rsidRDefault="00042D47">
            <w:pPr>
              <w:pStyle w:val="AxureTableNormalText"/>
            </w:pPr>
            <w:r>
              <w:t>LoginButton</w:t>
            </w:r>
          </w:p>
        </w:tc>
        <w:tc>
          <w:tcPr>
            <w:tcW w:w="0" w:type="auto"/>
          </w:tcPr>
          <w:p w14:paraId="4A7DA857" w14:textId="220E8D4B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</w:t>
            </w:r>
            <w:r w:rsidR="00783317">
              <w:t xml:space="preserve">Authenticate </w:t>
            </w:r>
            <w:r w:rsidR="00BB2DA1">
              <w:t>user with username and password</w:t>
            </w:r>
          </w:p>
        </w:tc>
      </w:tr>
      <w:tr w:rsidR="00210887" w14:paraId="4A7DA85C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59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85A" w14:textId="77777777" w:rsidR="00210887" w:rsidRDefault="00042D47">
            <w:pPr>
              <w:pStyle w:val="AxureTableNormalText"/>
            </w:pPr>
            <w:r>
              <w:t>UserName</w:t>
            </w:r>
          </w:p>
        </w:tc>
        <w:tc>
          <w:tcPr>
            <w:tcW w:w="0" w:type="auto"/>
          </w:tcPr>
          <w:p w14:paraId="4A7DA85B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</w:t>
            </w:r>
            <w:r>
              <w:br/>
              <w:t xml:space="preserve"> (If text on This does not equal """" and length of value of widget Password is greater than or equals "6"):</w:t>
            </w:r>
            <w:r>
              <w:br/>
              <w:t xml:space="preserve">    Set value of UserName equal to text on UserName</w:t>
            </w:r>
            <w:r>
              <w:br/>
              <w:t xml:space="preserve">    Enable LoginButton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text on UserName equals ""):</w:t>
            </w:r>
            <w:r>
              <w:br/>
              <w:t xml:space="preserve">    Set text on Hint Username equal to "Username can not be blank"</w:t>
            </w:r>
            <w:r>
              <w:br/>
              <w:t xml:space="preserve">    Show Hint Username</w:t>
            </w:r>
            <w:r>
              <w:br/>
              <w:t xml:space="preserve">  Case 2</w:t>
            </w:r>
            <w:r>
              <w:br/>
              <w:t xml:space="preserve"> (Else If text on UserName does not equal ""):</w:t>
            </w:r>
            <w:r>
              <w:br/>
              <w:t xml:space="preserve">    Hide Hint Username</w:t>
            </w:r>
          </w:p>
        </w:tc>
      </w:tr>
      <w:tr w:rsidR="00210887" w14:paraId="4A7DA860" w14:textId="77777777" w:rsidTr="00210887">
        <w:tc>
          <w:tcPr>
            <w:tcW w:w="0" w:type="auto"/>
          </w:tcPr>
          <w:p w14:paraId="4A7DA85D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85E" w14:textId="77777777" w:rsidR="00210887" w:rsidRDefault="00042D47">
            <w:pPr>
              <w:pStyle w:val="AxureTableNormalText"/>
            </w:pPr>
            <w:r>
              <w:t>Password</w:t>
            </w:r>
          </w:p>
        </w:tc>
        <w:tc>
          <w:tcPr>
            <w:tcW w:w="0" w:type="auto"/>
          </w:tcPr>
          <w:p w14:paraId="4A7DA85F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</w:t>
            </w:r>
            <w:r>
              <w:br/>
              <w:t xml:space="preserve"> (If length of value of widget This is greater than or equals "6" and text on UserName does not equal """"):</w:t>
            </w:r>
            <w:r>
              <w:br/>
              <w:t xml:space="preserve">    Enable LoginButton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length of value of widget Password is less than "6"):</w:t>
            </w:r>
            <w:r>
              <w:br/>
              <w:t xml:space="preserve">    Set text on Hint Pass equal to "Pwd length must greater than 6 chars"</w:t>
            </w:r>
            <w:r>
              <w:br/>
              <w:t xml:space="preserve">    Show Hint Pass</w:t>
            </w:r>
            <w:r>
              <w:br/>
              <w:t xml:space="preserve">  Case 2</w:t>
            </w:r>
            <w:r>
              <w:br/>
              <w:t xml:space="preserve"> (Else If text on Password does not equal ""):</w:t>
            </w:r>
            <w:r>
              <w:br/>
              <w:t xml:space="preserve">    Hide Hint Pass</w:t>
            </w:r>
          </w:p>
        </w:tc>
      </w:tr>
      <w:tr w:rsidR="00210887" w14:paraId="4A7DA864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61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862" w14:textId="77777777" w:rsidR="00210887" w:rsidRDefault="00042D47">
            <w:pPr>
              <w:pStyle w:val="AxureTableNormalText"/>
            </w:pPr>
            <w:r>
              <w:t>ForgotPass</w:t>
            </w:r>
          </w:p>
        </w:tc>
        <w:tc>
          <w:tcPr>
            <w:tcW w:w="0" w:type="auto"/>
          </w:tcPr>
          <w:p w14:paraId="4A7DA863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02 - Forgot_Password_Screen in Current Window</w:t>
            </w:r>
          </w:p>
        </w:tc>
      </w:tr>
    </w:tbl>
    <w:p w14:paraId="4A7DA865" w14:textId="77777777" w:rsidR="00210887" w:rsidRDefault="00042D47">
      <w:pPr>
        <w:pStyle w:val="AxureHeading2"/>
        <w:keepNext/>
      </w:pPr>
      <w:r>
        <w:br w:type="page"/>
      </w:r>
      <w:bookmarkStart w:id="6" w:name="_Toc514315693"/>
      <w:r>
        <w:lastRenderedPageBreak/>
        <w:t>02 - Forgot_Password_Screen</w:t>
      </w:r>
      <w:bookmarkEnd w:id="6"/>
    </w:p>
    <w:p w14:paraId="4A7DA866" w14:textId="77777777" w:rsidR="00210887" w:rsidRDefault="00042D47">
      <w:pPr>
        <w:pStyle w:val="AxureHeading3"/>
        <w:keepNext/>
      </w:pPr>
      <w:bookmarkStart w:id="7" w:name="_Toc514315694"/>
      <w:r>
        <w:t>User Interface</w:t>
      </w:r>
      <w:bookmarkEnd w:id="7"/>
    </w:p>
    <w:p w14:paraId="4A7DA867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77" wp14:editId="4A7DA978">
            <wp:extent cx="6858000" cy="47910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86A" w14:textId="77777777" w:rsidR="00210887" w:rsidRDefault="00042D47">
      <w:pPr>
        <w:pStyle w:val="AxureHeading3"/>
        <w:keepNext/>
      </w:pPr>
      <w:bookmarkStart w:id="8" w:name="_Toc514315695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434"/>
        <w:gridCol w:w="6483"/>
      </w:tblGrid>
      <w:tr w:rsidR="00210887" w14:paraId="4A7DA86E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6B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6C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86D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872" w14:textId="77777777" w:rsidTr="00210887">
        <w:tc>
          <w:tcPr>
            <w:tcW w:w="0" w:type="auto"/>
          </w:tcPr>
          <w:p w14:paraId="4A7DA86F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870" w14:textId="77777777" w:rsidR="00210887" w:rsidRDefault="00042D47">
            <w:pPr>
              <w:pStyle w:val="AxureTableNormalText"/>
            </w:pPr>
            <w:r>
              <w:t>UserName</w:t>
            </w:r>
          </w:p>
        </w:tc>
        <w:tc>
          <w:tcPr>
            <w:tcW w:w="0" w:type="auto"/>
          </w:tcPr>
          <w:p w14:paraId="4A7DA871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2</w:t>
            </w:r>
            <w:r>
              <w:br/>
              <w:t xml:space="preserve"> (If text on This equals ""):</w:t>
            </w:r>
            <w:r>
              <w:br/>
              <w:t xml:space="preserve">    Disable Reset pass button</w:t>
            </w:r>
            <w:r>
              <w:br/>
              <w:t xml:space="preserve">  Case 1</w:t>
            </w:r>
            <w:r>
              <w:br/>
              <w:t xml:space="preserve"> (Else If True):</w:t>
            </w:r>
            <w:r>
              <w:br/>
              <w:t xml:space="preserve">    Set value of UserName equal to text on UserName</w:t>
            </w:r>
            <w:r>
              <w:br/>
              <w:t xml:space="preserve">    Enable Reset pass button</w:t>
            </w:r>
            <w:r>
              <w:br/>
              <w:t>OnLoad:</w:t>
            </w:r>
            <w:r>
              <w:br/>
              <w:t xml:space="preserve">  Case 1</w:t>
            </w:r>
            <w:r>
              <w:br/>
              <w:t xml:space="preserve"> (If text on UserName equals ""):</w:t>
            </w:r>
            <w:r>
              <w:br/>
              <w:t xml:space="preserve">    Disable Reset pass button</w:t>
            </w:r>
          </w:p>
        </w:tc>
      </w:tr>
      <w:tr w:rsidR="00210887" w14:paraId="4A7DA876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73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874" w14:textId="77777777" w:rsidR="00210887" w:rsidRDefault="00042D47">
            <w:pPr>
              <w:pStyle w:val="AxureTableNormalText"/>
            </w:pPr>
            <w:r>
              <w:t>Reset pass button</w:t>
            </w:r>
          </w:p>
        </w:tc>
        <w:tc>
          <w:tcPr>
            <w:tcW w:w="0" w:type="auto"/>
          </w:tcPr>
          <w:p w14:paraId="4A7DA875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text on ConfirmMesage equal to "Do you want to reset password of [[UserName]]?"</w:t>
            </w:r>
            <w:r>
              <w:br/>
              <w:t xml:space="preserve">    Show (Group),</w:t>
            </w:r>
            <w:r>
              <w:br/>
              <w:t>Confirm,</w:t>
            </w:r>
            <w:r>
              <w:br/>
              <w:t>ConfirmMesage bring to front,</w:t>
            </w:r>
            <w:r>
              <w:br/>
              <w:t>Cancel,</w:t>
            </w:r>
            <w:r>
              <w:br/>
              <w:t>Confirm</w:t>
            </w:r>
            <w:r>
              <w:br/>
              <w:t xml:space="preserve">    Enable Confirm</w:t>
            </w:r>
            <w:r>
              <w:br/>
              <w:t xml:space="preserve">    Enable Cancel</w:t>
            </w:r>
          </w:p>
        </w:tc>
      </w:tr>
      <w:tr w:rsidR="00210887" w14:paraId="4A7DA87A" w14:textId="77777777" w:rsidTr="00210887">
        <w:tc>
          <w:tcPr>
            <w:tcW w:w="0" w:type="auto"/>
          </w:tcPr>
          <w:p w14:paraId="4A7DA877" w14:textId="77777777" w:rsidR="00210887" w:rsidRDefault="00042D47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4A7DA878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879" w14:textId="77777777" w:rsidR="00210887" w:rsidRDefault="00042D47">
            <w:pPr>
              <w:pStyle w:val="AxureTableNormalText"/>
            </w:pPr>
            <w:r>
              <w:t>OnShow:</w:t>
            </w:r>
            <w:r>
              <w:br/>
              <w:t xml:space="preserve">  Case 1</w:t>
            </w:r>
            <w:r>
              <w:br/>
              <w:t xml:space="preserve"> (If text on UserName equals ""):</w:t>
            </w:r>
            <w:r>
              <w:br/>
              <w:t xml:space="preserve">    Disable Reset pass button</w:t>
            </w:r>
          </w:p>
        </w:tc>
      </w:tr>
      <w:tr w:rsidR="00210887" w14:paraId="4A7DA87E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7B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87C" w14:textId="77777777" w:rsidR="00210887" w:rsidRDefault="00042D47">
            <w:pPr>
              <w:pStyle w:val="AxureTableNormalText"/>
            </w:pPr>
            <w:r>
              <w:t>Cancel</w:t>
            </w:r>
          </w:p>
        </w:tc>
        <w:tc>
          <w:tcPr>
            <w:tcW w:w="0" w:type="auto"/>
          </w:tcPr>
          <w:p w14:paraId="4A7DA87D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(Group),</w:t>
            </w:r>
            <w:r>
              <w:br/>
              <w:t>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882" w14:textId="77777777" w:rsidTr="00210887">
        <w:tc>
          <w:tcPr>
            <w:tcW w:w="0" w:type="auto"/>
          </w:tcPr>
          <w:p w14:paraId="4A7DA87F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880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881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text on ResultMessage equal to "Request has been sent to admin."</w:t>
            </w:r>
            <w:r>
              <w:br/>
              <w:t xml:space="preserve">    Hide (Group),</w:t>
            </w:r>
            <w:r>
              <w:br/>
              <w:t>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  <w:r>
              <w:br/>
              <w:t xml:space="preserve">    Show Notify,</w:t>
            </w:r>
            <w:r>
              <w:br/>
              <w:t>(Group),</w:t>
            </w:r>
            <w:r>
              <w:br/>
              <w:t>ResultMessage,</w:t>
            </w:r>
            <w:r>
              <w:br/>
              <w:t>OK</w:t>
            </w:r>
            <w:r>
              <w:br/>
              <w:t xml:space="preserve">    Enable OK</w:t>
            </w:r>
          </w:p>
        </w:tc>
      </w:tr>
      <w:tr w:rsidR="00210887" w14:paraId="4A7DA886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83" w14:textId="77777777" w:rsidR="00210887" w:rsidRDefault="00042D4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A7DA884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885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(Group),</w:t>
            </w:r>
            <w:r>
              <w:br/>
              <w:t>Notify,</w:t>
            </w:r>
            <w:r>
              <w:br/>
              <w:t>Confirm,</w:t>
            </w:r>
            <w:r>
              <w:br/>
              <w:t>(Group),</w:t>
            </w:r>
            <w:r>
              <w:br/>
              <w:t>ResultMessage,</w:t>
            </w:r>
            <w:r>
              <w:br/>
              <w:t>ConfirmMesage,</w:t>
            </w:r>
            <w:r>
              <w:br/>
              <w:t>OK,</w:t>
            </w:r>
            <w:r>
              <w:br/>
              <w:t>Cancel,</w:t>
            </w:r>
            <w:r>
              <w:br/>
              <w:t>Confirm</w:t>
            </w:r>
            <w:r>
              <w:br/>
              <w:t xml:space="preserve">    Open 01 - Login in Current Window</w:t>
            </w:r>
          </w:p>
        </w:tc>
      </w:tr>
      <w:tr w:rsidR="00210887" w14:paraId="4A7DA88A" w14:textId="77777777" w:rsidTr="00210887">
        <w:tc>
          <w:tcPr>
            <w:tcW w:w="0" w:type="auto"/>
          </w:tcPr>
          <w:p w14:paraId="4A7DA887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888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889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14:paraId="4A7DA88B" w14:textId="77777777" w:rsidR="00210887" w:rsidRDefault="00042D47">
      <w:pPr>
        <w:pStyle w:val="AxureHeading2"/>
        <w:keepNext/>
      </w:pPr>
      <w:r>
        <w:br w:type="page"/>
      </w:r>
      <w:bookmarkStart w:id="9" w:name="_Toc514315696"/>
      <w:r>
        <w:lastRenderedPageBreak/>
        <w:t>03 - Dashboard</w:t>
      </w:r>
      <w:bookmarkEnd w:id="9"/>
    </w:p>
    <w:p w14:paraId="4A7DA88C" w14:textId="77777777" w:rsidR="00210887" w:rsidRDefault="00042D47">
      <w:r>
        <w:t>OnPageLoad:</w:t>
      </w:r>
      <w:r>
        <w:br/>
        <w:t xml:space="preserve">  Case 1</w:t>
      </w:r>
      <w:r>
        <w:br/>
        <w:t xml:space="preserve"> (If value of UserName contains "acc"):</w:t>
      </w:r>
      <w:r>
        <w:br/>
        <w:t xml:space="preserve">    Disable AccountManagement,</w:t>
      </w:r>
      <w:r>
        <w:br/>
        <w:t>UnlockMachines,</w:t>
      </w:r>
      <w:r>
        <w:br/>
        <w:t>GetTools</w:t>
      </w:r>
      <w:r>
        <w:br/>
        <w:t xml:space="preserve">    Set value of Function equal to ""</w:t>
      </w:r>
      <w:r>
        <w:br/>
        <w:t xml:space="preserve">  Case 2</w:t>
      </w:r>
      <w:r>
        <w:br/>
        <w:t xml:space="preserve"> (Else If value of UserName contains "admin"):</w:t>
      </w:r>
      <w:r>
        <w:br/>
        <w:t xml:space="preserve">    Disable TakeOvers,</w:t>
      </w:r>
      <w:r>
        <w:br/>
        <w:t>PutsIns,</w:t>
      </w:r>
      <w:r>
        <w:br/>
        <w:t>GetTools</w:t>
      </w:r>
      <w:r>
        <w:br/>
        <w:t xml:space="preserve">  Case 3</w:t>
      </w:r>
      <w:r>
        <w:br/>
        <w:t xml:space="preserve"> (Else If True):</w:t>
      </w:r>
      <w:r>
        <w:br/>
        <w:t xml:space="preserve">    Disable AccountManagement,</w:t>
      </w:r>
      <w:r>
        <w:br/>
        <w:t>PutsIns,</w:t>
      </w:r>
      <w:r>
        <w:br/>
        <w:t>TakeOvers,</w:t>
      </w:r>
      <w:r>
        <w:br/>
        <w:t>GetTools</w:t>
      </w:r>
    </w:p>
    <w:p w14:paraId="4A7DA88D" w14:textId="77777777" w:rsidR="00210887" w:rsidRDefault="00042D47">
      <w:pPr>
        <w:pStyle w:val="AxureHeading3"/>
        <w:keepNext/>
      </w:pPr>
      <w:bookmarkStart w:id="10" w:name="_Toc514315697"/>
      <w:r>
        <w:t>User Interface</w:t>
      </w:r>
      <w:bookmarkEnd w:id="10"/>
    </w:p>
    <w:p w14:paraId="4A7DA88E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7B" wp14:editId="4A7DA97C">
            <wp:extent cx="6858000" cy="48482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890" w14:textId="4EC16311" w:rsidR="00210887" w:rsidRDefault="00042D47" w:rsidP="004B33EF">
      <w:pPr>
        <w:pStyle w:val="AxureHeadingBasic"/>
        <w:keepNext/>
      </w:pPr>
      <w:r>
        <w:lastRenderedPageBreak/>
        <w:t xml:space="preserve">  </w:t>
      </w:r>
    </w:p>
    <w:p w14:paraId="4A7DA891" w14:textId="77777777" w:rsidR="00210887" w:rsidRDefault="00042D47">
      <w:pPr>
        <w:pStyle w:val="AxureHeading3"/>
        <w:keepNext/>
      </w:pPr>
      <w:bookmarkStart w:id="11" w:name="_Toc514315698"/>
      <w:r>
        <w:t>Widget Table</w:t>
      </w:r>
      <w:bookmarkEnd w:id="1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657"/>
        <w:gridCol w:w="5096"/>
      </w:tblGrid>
      <w:tr w:rsidR="00210887" w14:paraId="4A7DA895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92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93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894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899" w14:textId="77777777" w:rsidTr="00210887">
        <w:tc>
          <w:tcPr>
            <w:tcW w:w="0" w:type="auto"/>
          </w:tcPr>
          <w:p w14:paraId="4A7DA896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897" w14:textId="77777777" w:rsidR="00210887" w:rsidRDefault="00042D47">
            <w:pPr>
              <w:pStyle w:val="AxureTableNormalText"/>
            </w:pPr>
            <w:r>
              <w:t>GetTools</w:t>
            </w:r>
          </w:p>
        </w:tc>
        <w:tc>
          <w:tcPr>
            <w:tcW w:w="0" w:type="auto"/>
          </w:tcPr>
          <w:p w14:paraId="4A7DA898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Employee_Screen in Current Window</w:t>
            </w:r>
          </w:p>
        </w:tc>
      </w:tr>
      <w:tr w:rsidR="00210887" w14:paraId="4A7DA89D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9A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89B" w14:textId="77777777" w:rsidR="00210887" w:rsidRDefault="00042D47">
            <w:pPr>
              <w:pStyle w:val="AxureTableNormalText"/>
            </w:pPr>
            <w:r>
              <w:t>PutsIns</w:t>
            </w:r>
          </w:p>
        </w:tc>
        <w:tc>
          <w:tcPr>
            <w:tcW w:w="0" w:type="auto"/>
          </w:tcPr>
          <w:p w14:paraId="4A7DA89C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Function equal to "Putins"</w:t>
            </w:r>
            <w:r>
              <w:br/>
              <w:t xml:space="preserve">    Open 06 - Putins - TakeOver in Current Window</w:t>
            </w:r>
          </w:p>
        </w:tc>
      </w:tr>
      <w:tr w:rsidR="00210887" w14:paraId="4A7DA8A1" w14:textId="77777777" w:rsidTr="00210887">
        <w:tc>
          <w:tcPr>
            <w:tcW w:w="0" w:type="auto"/>
          </w:tcPr>
          <w:p w14:paraId="4A7DA89E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89F" w14:textId="77777777" w:rsidR="00210887" w:rsidRDefault="00042D47">
            <w:pPr>
              <w:pStyle w:val="AxureTableNormalText"/>
            </w:pPr>
            <w:r>
              <w:t>TakeOvers</w:t>
            </w:r>
          </w:p>
        </w:tc>
        <w:tc>
          <w:tcPr>
            <w:tcW w:w="0" w:type="auto"/>
          </w:tcPr>
          <w:p w14:paraId="4A7DA8A0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Function equal to "TakeOver"</w:t>
            </w:r>
            <w:r>
              <w:br/>
              <w:t xml:space="preserve">    Open 06 - Putins - TakeOver in Current Window</w:t>
            </w:r>
          </w:p>
        </w:tc>
      </w:tr>
      <w:tr w:rsidR="00210887" w14:paraId="4A7DA8A5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A2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8A3" w14:textId="77777777" w:rsidR="00210887" w:rsidRDefault="00042D47">
            <w:pPr>
              <w:pStyle w:val="AxureTableNormalText"/>
            </w:pPr>
            <w:r>
              <w:t>AccountManagement</w:t>
            </w:r>
          </w:p>
        </w:tc>
        <w:tc>
          <w:tcPr>
            <w:tcW w:w="0" w:type="auto"/>
          </w:tcPr>
          <w:p w14:paraId="4A7DA8A4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05 - Manage Account in Current Window</w:t>
            </w:r>
          </w:p>
        </w:tc>
      </w:tr>
      <w:tr w:rsidR="00210887" w14:paraId="4A7DA8A9" w14:textId="77777777" w:rsidTr="00210887">
        <w:tc>
          <w:tcPr>
            <w:tcW w:w="0" w:type="auto"/>
          </w:tcPr>
          <w:p w14:paraId="4A7DA8A6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8A7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8A8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210887" w14:paraId="4A7DA8AD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AA" w14:textId="77777777" w:rsidR="00210887" w:rsidRDefault="00042D4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A7DA8AB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8AC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</w:p>
        </w:tc>
      </w:tr>
      <w:tr w:rsidR="00210887" w14:paraId="4A7DA8B1" w14:textId="77777777" w:rsidTr="00210887">
        <w:tc>
          <w:tcPr>
            <w:tcW w:w="0" w:type="auto"/>
          </w:tcPr>
          <w:p w14:paraId="4A7DA8AE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8AF" w14:textId="77777777" w:rsidR="00210887" w:rsidRDefault="00042D47">
            <w:pPr>
              <w:pStyle w:val="AxureTableNormalText"/>
            </w:pPr>
            <w:r>
              <w:t>UnlockMachines</w:t>
            </w:r>
          </w:p>
        </w:tc>
        <w:tc>
          <w:tcPr>
            <w:tcW w:w="0" w:type="auto"/>
          </w:tcPr>
          <w:p w14:paraId="4A7DA8B0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text on ResultMessage equal to "Unlock machine successfully!"</w:t>
            </w:r>
            <w:r>
              <w:br/>
              <w:t xml:space="preserve">    Show Notify Result,</w:t>
            </w:r>
            <w:r>
              <w:br/>
              <w:t>ResultMessage,</w:t>
            </w:r>
            <w:r>
              <w:br/>
              <w:t>OK</w:t>
            </w:r>
            <w:r>
              <w:br/>
              <w:t xml:space="preserve">    Enable OK</w:t>
            </w:r>
          </w:p>
        </w:tc>
      </w:tr>
    </w:tbl>
    <w:p w14:paraId="4A7DA8B2" w14:textId="77777777" w:rsidR="00210887" w:rsidRDefault="00042D47">
      <w:pPr>
        <w:pStyle w:val="AxureHeading2"/>
        <w:keepNext/>
      </w:pPr>
      <w:r>
        <w:br w:type="page"/>
      </w:r>
      <w:bookmarkStart w:id="12" w:name="_Toc514315699"/>
      <w:r>
        <w:lastRenderedPageBreak/>
        <w:t>04 - Employee_Screen</w:t>
      </w:r>
      <w:bookmarkEnd w:id="12"/>
    </w:p>
    <w:p w14:paraId="4A7DA8B3" w14:textId="77777777" w:rsidR="00210887" w:rsidRDefault="00042D47">
      <w:r>
        <w:t>OnPageLoad:</w:t>
      </w:r>
      <w:r>
        <w:br/>
        <w:t xml:space="preserve">  Case 1:</w:t>
      </w:r>
      <w:r>
        <w:br/>
        <w:t xml:space="preserve">    Hide Waiting result,</w:t>
      </w:r>
      <w:r>
        <w:br/>
        <w:t>Notify Result,</w:t>
      </w:r>
      <w:r>
        <w:br/>
        <w:t>OK,</w:t>
      </w:r>
      <w:r>
        <w:br/>
        <w:t>Confirm,</w:t>
      </w:r>
      <w:r>
        <w:br/>
        <w:t>ConfirmMesage,</w:t>
      </w:r>
      <w:r>
        <w:br/>
        <w:t>Cancel,</w:t>
      </w:r>
      <w:r>
        <w:br/>
        <w:t>Confirm,</w:t>
      </w:r>
      <w:r>
        <w:br/>
        <w:t>Advise,</w:t>
      </w:r>
      <w:r>
        <w:br/>
        <w:t>ResultMessage,</w:t>
      </w:r>
      <w:r>
        <w:br/>
        <w:t>OK,</w:t>
      </w:r>
      <w:r>
        <w:br/>
        <w:t>WaitingClock,</w:t>
      </w:r>
      <w:r>
        <w:br/>
        <w:t>Loading</w:t>
      </w:r>
    </w:p>
    <w:p w14:paraId="4A7DA8B4" w14:textId="77777777" w:rsidR="00210887" w:rsidRDefault="00042D47">
      <w:pPr>
        <w:pStyle w:val="AxureHeading3"/>
        <w:keepNext/>
      </w:pPr>
      <w:bookmarkStart w:id="13" w:name="_Toc514315700"/>
      <w:r>
        <w:t>User Interface</w:t>
      </w:r>
      <w:bookmarkEnd w:id="13"/>
    </w:p>
    <w:p w14:paraId="4A7DA8B5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7F" wp14:editId="4A7DA980">
            <wp:extent cx="6858000" cy="30289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8B7" w14:textId="00AF9CCE" w:rsidR="00210887" w:rsidRDefault="00042D47" w:rsidP="004B33EF">
      <w:pPr>
        <w:pStyle w:val="AxureHeadingBasic"/>
        <w:keepNext/>
      </w:pPr>
      <w:r>
        <w:t xml:space="preserve"> </w:t>
      </w:r>
    </w:p>
    <w:p w14:paraId="4A7DA8B8" w14:textId="77777777" w:rsidR="00210887" w:rsidRDefault="00042D47">
      <w:pPr>
        <w:pStyle w:val="AxureHeading3"/>
        <w:keepNext/>
      </w:pPr>
      <w:bookmarkStart w:id="14" w:name="_Toc514315701"/>
      <w:r>
        <w:t>Widget Table</w:t>
      </w:r>
      <w:bookmarkEnd w:id="1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57"/>
        <w:gridCol w:w="9011"/>
      </w:tblGrid>
      <w:tr w:rsidR="00210887" w14:paraId="4A7DA8BC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B9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BA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8BB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8C0" w14:textId="77777777" w:rsidTr="00210887">
        <w:tc>
          <w:tcPr>
            <w:tcW w:w="0" w:type="auto"/>
          </w:tcPr>
          <w:p w14:paraId="4A7DA8BD" w14:textId="77777777" w:rsidR="00210887" w:rsidRDefault="00042D47">
            <w:pPr>
              <w:pStyle w:val="AxureTableNormalTex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4A7DA8BE" w14:textId="77777777" w:rsidR="00210887" w:rsidRDefault="00042D47">
            <w:pPr>
              <w:pStyle w:val="AxureTableNormalText"/>
            </w:pPr>
            <w:r>
              <w:t>CTID</w:t>
            </w:r>
          </w:p>
        </w:tc>
        <w:tc>
          <w:tcPr>
            <w:tcW w:w="0" w:type="auto"/>
          </w:tcPr>
          <w:p w14:paraId="4A7DA8BF" w14:textId="77777777" w:rsidR="00210887" w:rsidRDefault="00042D47">
            <w:pPr>
              <w:pStyle w:val="AxureTableNormalText"/>
            </w:pPr>
            <w:r>
              <w:t>OnSelectionChange:</w:t>
            </w:r>
            <w:r>
              <w:br/>
              <w:t xml:space="preserve">  Case 1</w:t>
            </w:r>
            <w:r>
              <w:br/>
              <w:t xml:space="preserve"> (If selected option of This equals CSDML213455):</w:t>
            </w:r>
            <w:r>
              <w:br/>
              <w:t xml:space="preserve">    Set text on Quantity equal to "5"</w:t>
            </w:r>
            <w:r>
              <w:br/>
              <w:t xml:space="preserve">    Set text on Tray equal to "2, 16"</w:t>
            </w:r>
            <w:r>
              <w:br/>
              <w:t xml:space="preserve">    Set value of CTID equal to text on focused widget </w:t>
            </w:r>
            <w:r>
              <w:br/>
              <w:t xml:space="preserve">  Case 2</w:t>
            </w:r>
            <w:r>
              <w:br/>
              <w:t xml:space="preserve"> (Else If selected option of This equals LSDM33456FDS):</w:t>
            </w:r>
            <w:r>
              <w:br/>
              <w:t xml:space="preserve">    Set text on Quantity equal to "2", and</w:t>
            </w:r>
            <w:r>
              <w:br/>
              <w:t xml:space="preserve"> text on Tray equal to "58"</w:t>
            </w:r>
            <w:r>
              <w:br/>
              <w:t xml:space="preserve">    Set value of CTID equal to text on focused widget </w:t>
            </w:r>
            <w:r>
              <w:br/>
              <w:t xml:space="preserve">  Case 3</w:t>
            </w:r>
            <w:r>
              <w:br/>
              <w:t xml:space="preserve"> (Else If selected option of This equals 56EGRDSF):</w:t>
            </w:r>
            <w:r>
              <w:br/>
              <w:t xml:space="preserve">    Set value of CTID equal to text on focused widget </w:t>
            </w:r>
            <w:r>
              <w:br/>
              <w:t xml:space="preserve">    Set text on Quantity equal to "0", and</w:t>
            </w:r>
            <w:r>
              <w:br/>
              <w:t xml:space="preserve"> text on Tray equal to ""</w:t>
            </w:r>
            <w:r>
              <w:br/>
              <w:t xml:space="preserve">  Case 4</w:t>
            </w:r>
            <w:r>
              <w:br/>
              <w:t xml:space="preserve"> (Else If True):</w:t>
            </w:r>
            <w:r>
              <w:br/>
              <w:t xml:space="preserve">    Set text on Quantity equal to "1", and</w:t>
            </w:r>
            <w:r>
              <w:br/>
              <w:t xml:space="preserve"> text on Tray equal to "1"</w:t>
            </w:r>
            <w:r>
              <w:br/>
              <w:t xml:space="preserve">    Set value of CTID equal to text on focused widget</w:t>
            </w:r>
          </w:p>
        </w:tc>
      </w:tr>
      <w:tr w:rsidR="00210887" w14:paraId="4A7DA8C4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C1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8C2" w14:textId="77777777" w:rsidR="00210887" w:rsidRDefault="00042D47">
            <w:pPr>
              <w:pStyle w:val="AxureTableNormalText"/>
            </w:pPr>
            <w:r>
              <w:t>Advise</w:t>
            </w:r>
          </w:p>
        </w:tc>
        <w:tc>
          <w:tcPr>
            <w:tcW w:w="0" w:type="auto"/>
          </w:tcPr>
          <w:p w14:paraId="4A7DA8C3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Advise,</w:t>
            </w:r>
            <w:r>
              <w:br/>
              <w:t>ResultMessage,</w:t>
            </w:r>
            <w:r>
              <w:br/>
              <w:t>OK</w:t>
            </w:r>
            <w:r>
              <w:br/>
              <w:t>OnLoad:</w:t>
            </w:r>
            <w:r>
              <w:br/>
              <w:t xml:space="preserve">  Case 1:</w:t>
            </w:r>
            <w:r>
              <w:br/>
              <w:t xml:space="preserve">    Hide Advise,</w:t>
            </w:r>
            <w:r>
              <w:br/>
              <w:t>ResultMessage,</w:t>
            </w:r>
            <w:r>
              <w:br/>
              <w:t>OK</w:t>
            </w:r>
          </w:p>
        </w:tc>
      </w:tr>
      <w:tr w:rsidR="00210887" w14:paraId="4A7DA8C8" w14:textId="77777777" w:rsidTr="00210887">
        <w:tc>
          <w:tcPr>
            <w:tcW w:w="0" w:type="auto"/>
          </w:tcPr>
          <w:p w14:paraId="4A7DA8C5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8C6" w14:textId="77777777" w:rsidR="00210887" w:rsidRDefault="00042D47">
            <w:pPr>
              <w:pStyle w:val="AxureTableNormalText"/>
            </w:pPr>
            <w:r>
              <w:t>Quantity</w:t>
            </w:r>
          </w:p>
        </w:tc>
        <w:tc>
          <w:tcPr>
            <w:tcW w:w="0" w:type="auto"/>
          </w:tcPr>
          <w:p w14:paraId="4A7DA8C7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</w:t>
            </w:r>
            <w:r>
              <w:br/>
              <w:t xml:space="preserve"> (If text on This equals "0"):</w:t>
            </w:r>
            <w:r>
              <w:br/>
              <w:t xml:space="preserve">    Wait 1000 ms</w:t>
            </w:r>
            <w:r>
              <w:br/>
              <w:t xml:space="preserve">    Set text on ResultMessage equal to "Quantity of [[CTID]] = 0. Please check MAC01 (34,52,18), MAC03 (12)"</w:t>
            </w:r>
            <w:r>
              <w:br/>
              <w:t xml:space="preserve">    Show Advise,</w:t>
            </w:r>
            <w:r>
              <w:br/>
              <w:t>ResultMessage,</w:t>
            </w:r>
            <w:r>
              <w:br/>
              <w:t>OK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Hide Advise,</w:t>
            </w:r>
            <w:r>
              <w:br/>
              <w:t>ResultMessage,</w:t>
            </w:r>
            <w:r>
              <w:br/>
              <w:t>OK</w:t>
            </w:r>
          </w:p>
        </w:tc>
      </w:tr>
      <w:tr w:rsidR="00210887" w14:paraId="4A7DA8CC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C9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8CA" w14:textId="77777777" w:rsidR="00210887" w:rsidRDefault="00042D47">
            <w:pPr>
              <w:pStyle w:val="AxureTableNormalText"/>
            </w:pPr>
            <w:r>
              <w:t>Cancel</w:t>
            </w:r>
          </w:p>
        </w:tc>
        <w:tc>
          <w:tcPr>
            <w:tcW w:w="0" w:type="auto"/>
          </w:tcPr>
          <w:p w14:paraId="4A7DA8CB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8D0" w14:textId="77777777" w:rsidTr="00210887">
        <w:tc>
          <w:tcPr>
            <w:tcW w:w="0" w:type="auto"/>
          </w:tcPr>
          <w:p w14:paraId="4A7DA8CD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8CE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8CF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WaitingClock bring to front,</w:t>
            </w:r>
            <w:r>
              <w:br/>
              <w:t>Waiting result,</w:t>
            </w:r>
            <w:r>
              <w:br/>
              <w:t>Loading bring to front,</w:t>
            </w:r>
            <w:r>
              <w:br/>
              <w:t>WaitingGroup</w:t>
            </w:r>
            <w:r>
              <w:br/>
              <w:t xml:space="preserve">    Wait 3000 ms</w:t>
            </w:r>
            <w:r>
              <w:br/>
              <w:t xml:space="preserve">    Set text on ResultMessage equal to "Complete successfully!"</w:t>
            </w:r>
            <w:r>
              <w:br/>
              <w:t xml:space="preserve">    Hide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  <w:r>
              <w:br/>
              <w:t xml:space="preserve">    Hide Waiting result,</w:t>
            </w:r>
            <w:r>
              <w:br/>
              <w:t>WaitingGroup,</w:t>
            </w:r>
            <w:r>
              <w:br/>
              <w:t>Loading,</w:t>
            </w:r>
            <w:r>
              <w:br/>
              <w:t>WaitingClock</w:t>
            </w:r>
            <w:r>
              <w:br/>
              <w:t xml:space="preserve">    Show Notify Result,</w:t>
            </w:r>
            <w:r>
              <w:br/>
              <w:t>ResultMessage,</w:t>
            </w:r>
            <w:r>
              <w:br/>
              <w:t>OK</w:t>
            </w:r>
            <w:r>
              <w:br/>
              <w:t xml:space="preserve">    Enable OK</w:t>
            </w:r>
          </w:p>
        </w:tc>
      </w:tr>
      <w:tr w:rsidR="00210887" w14:paraId="4A7DA8D4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D1" w14:textId="77777777" w:rsidR="00210887" w:rsidRDefault="00042D47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4A7DA8D2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8D3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Employee_Screen in Current Window</w:t>
            </w:r>
          </w:p>
        </w:tc>
      </w:tr>
      <w:tr w:rsidR="00210887" w14:paraId="4A7DA8D8" w14:textId="77777777" w:rsidTr="00210887">
        <w:tc>
          <w:tcPr>
            <w:tcW w:w="0" w:type="auto"/>
          </w:tcPr>
          <w:p w14:paraId="4A7DA8D5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8D6" w14:textId="77777777" w:rsidR="00210887" w:rsidRDefault="00042D47">
            <w:pPr>
              <w:pStyle w:val="AxureTableNormalText"/>
            </w:pPr>
            <w:r>
              <w:t>Reset</w:t>
            </w:r>
          </w:p>
        </w:tc>
        <w:tc>
          <w:tcPr>
            <w:tcW w:w="0" w:type="auto"/>
          </w:tcPr>
          <w:p w14:paraId="4A7DA8D7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text on Quantity equal to "", and</w:t>
            </w:r>
            <w:r>
              <w:br/>
              <w:t xml:space="preserve"> text on Tray equal to "", and</w:t>
            </w:r>
            <w:r>
              <w:br/>
              <w:t xml:space="preserve"> text on Send Request equal to "Send Request", and</w:t>
            </w:r>
            <w:r>
              <w:br/>
              <w:t xml:space="preserve"> text on Reset equal to "Reset", and</w:t>
            </w:r>
            <w:r>
              <w:br/>
              <w:t xml:space="preserve"> text on WU Text equal to "", and</w:t>
            </w:r>
            <w:r>
              <w:br/>
              <w:t xml:space="preserve"> text on WO Text equal to ""</w:t>
            </w:r>
          </w:p>
        </w:tc>
      </w:tr>
      <w:tr w:rsidR="00210887" w14:paraId="4A7DA8DC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D9" w14:textId="77777777" w:rsidR="00210887" w:rsidRDefault="00042D47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4A7DA8DA" w14:textId="77777777" w:rsidR="00210887" w:rsidRDefault="00042D47">
            <w:pPr>
              <w:pStyle w:val="AxureTableNormalText"/>
            </w:pPr>
            <w:r>
              <w:t>Send Request</w:t>
            </w:r>
          </w:p>
        </w:tc>
        <w:tc>
          <w:tcPr>
            <w:tcW w:w="0" w:type="auto"/>
          </w:tcPr>
          <w:p w14:paraId="4A7DA8DB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WO equal to text on WO Text, and</w:t>
            </w:r>
            <w:r>
              <w:br/>
              <w:t xml:space="preserve"> value of WU equal to text on WU Text, and</w:t>
            </w:r>
            <w:r>
              <w:br/>
              <w:t xml:space="preserve"> value of TRAY equal to text on Tray</w:t>
            </w:r>
            <w:r>
              <w:br/>
              <w:t xml:space="preserve">    Set text on ConfirmMesage equal to "WO: [[WO]] - WU: [[WU]] - CTID: [[CTID]] - Tray: [[TRAY]] - Do you want to continue?"</w:t>
            </w:r>
            <w:r>
              <w:br/>
              <w:t xml:space="preserve">    Set Variable</w:t>
            </w:r>
            <w:r>
              <w:br/>
              <w:t xml:space="preserve">    Show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8E0" w14:textId="77777777" w:rsidTr="00210887">
        <w:tc>
          <w:tcPr>
            <w:tcW w:w="0" w:type="auto"/>
          </w:tcPr>
          <w:p w14:paraId="4A7DA8DD" w14:textId="77777777" w:rsidR="00210887" w:rsidRDefault="00042D47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4A7DA8DE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8DF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14:paraId="4A7DA8E1" w14:textId="77777777" w:rsidR="00210887" w:rsidRDefault="00042D47">
      <w:pPr>
        <w:pStyle w:val="AxureHeading2"/>
        <w:keepNext/>
      </w:pPr>
      <w:r>
        <w:br w:type="page"/>
      </w:r>
      <w:bookmarkStart w:id="15" w:name="_Toc514315702"/>
      <w:r>
        <w:lastRenderedPageBreak/>
        <w:t>05 - Manage Account</w:t>
      </w:r>
      <w:bookmarkEnd w:id="15"/>
    </w:p>
    <w:p w14:paraId="4A7DA8E2" w14:textId="77777777" w:rsidR="00210887" w:rsidRDefault="00042D47">
      <w:pPr>
        <w:pStyle w:val="AxureHeading3"/>
        <w:keepNext/>
      </w:pPr>
      <w:bookmarkStart w:id="16" w:name="_Toc514315703"/>
      <w:r>
        <w:t>User Interface</w:t>
      </w:r>
      <w:bookmarkEnd w:id="16"/>
    </w:p>
    <w:p w14:paraId="4A7DA8E5" w14:textId="70C92A9D" w:rsidR="00210887" w:rsidRDefault="00042D47" w:rsidP="005958CD">
      <w:pPr>
        <w:pStyle w:val="AxureImageParagraph"/>
      </w:pPr>
      <w:r>
        <w:rPr>
          <w:noProof/>
        </w:rPr>
        <w:drawing>
          <wp:inline distT="0" distB="0" distL="0" distR="0" wp14:anchorId="4A7DA983" wp14:editId="4A7DA984">
            <wp:extent cx="6858000" cy="48482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7DA8E6" w14:textId="77777777" w:rsidR="00210887" w:rsidRDefault="00042D47">
      <w:pPr>
        <w:pStyle w:val="AxureHeading3"/>
        <w:keepNext/>
      </w:pPr>
      <w:bookmarkStart w:id="17" w:name="_Toc514315704"/>
      <w:r>
        <w:t>Widget Table</w:t>
      </w:r>
      <w:bookmarkEnd w:id="1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27"/>
        <w:gridCol w:w="2892"/>
      </w:tblGrid>
      <w:tr w:rsidR="00210887" w14:paraId="4A7DA8EA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E7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E8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8E9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8EE" w14:textId="77777777" w:rsidTr="00210887">
        <w:tc>
          <w:tcPr>
            <w:tcW w:w="0" w:type="auto"/>
          </w:tcPr>
          <w:p w14:paraId="4A7DA8EB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8EC" w14:textId="77777777" w:rsidR="00210887" w:rsidRDefault="00042D47">
            <w:pPr>
              <w:pStyle w:val="AxureTableNormalText"/>
            </w:pPr>
            <w:r>
              <w:t>PutsIns</w:t>
            </w:r>
          </w:p>
        </w:tc>
        <w:tc>
          <w:tcPr>
            <w:tcW w:w="0" w:type="auto"/>
          </w:tcPr>
          <w:p w14:paraId="4A7DA8ED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ResetPass in Current Window</w:t>
            </w:r>
          </w:p>
        </w:tc>
      </w:tr>
      <w:tr w:rsidR="00210887" w14:paraId="4A7DA8F2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8EF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8F0" w14:textId="77777777" w:rsidR="00210887" w:rsidRDefault="00042D47">
            <w:pPr>
              <w:pStyle w:val="AxureTableNormalText"/>
            </w:pPr>
            <w:r>
              <w:t>TakeOvers</w:t>
            </w:r>
          </w:p>
        </w:tc>
        <w:tc>
          <w:tcPr>
            <w:tcW w:w="0" w:type="auto"/>
          </w:tcPr>
          <w:p w14:paraId="4A7DA8F1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Lock Acc in Current Window</w:t>
            </w:r>
          </w:p>
        </w:tc>
      </w:tr>
      <w:tr w:rsidR="00210887" w14:paraId="4A7DA8F6" w14:textId="77777777" w:rsidTr="00210887">
        <w:tc>
          <w:tcPr>
            <w:tcW w:w="0" w:type="auto"/>
          </w:tcPr>
          <w:p w14:paraId="4A7DA8F3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8F4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8F5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14:paraId="4A7DA8F7" w14:textId="77777777" w:rsidR="00210887" w:rsidRDefault="00042D47">
      <w:pPr>
        <w:pStyle w:val="AxureHeading2"/>
        <w:keepNext/>
      </w:pPr>
      <w:r>
        <w:br w:type="page"/>
      </w:r>
      <w:bookmarkStart w:id="18" w:name="_Toc514315705"/>
      <w:r>
        <w:lastRenderedPageBreak/>
        <w:t>ResetPass</w:t>
      </w:r>
      <w:bookmarkEnd w:id="18"/>
    </w:p>
    <w:p w14:paraId="4A7DA8F8" w14:textId="77777777" w:rsidR="00210887" w:rsidRDefault="00042D47">
      <w:r>
        <w:t>OnPageLoad:</w:t>
      </w:r>
      <w:r>
        <w:br/>
        <w:t xml:space="preserve">  Case 1:</w:t>
      </w:r>
      <w:r>
        <w:br/>
        <w:t xml:space="preserve">    Hide Confirm,</w:t>
      </w:r>
      <w:r>
        <w:br/>
        <w:t>ConfirmMesage,</w:t>
      </w:r>
      <w:r>
        <w:br/>
        <w:t>Cancel,</w:t>
      </w:r>
      <w:r>
        <w:br/>
        <w:t>Confirm,</w:t>
      </w:r>
      <w:r>
        <w:br/>
        <w:t>Notify Result,</w:t>
      </w:r>
      <w:r>
        <w:br/>
        <w:t>ResultMessage,</w:t>
      </w:r>
      <w:r>
        <w:br/>
        <w:t>OK</w:t>
      </w:r>
    </w:p>
    <w:p w14:paraId="4A7DA8F9" w14:textId="77777777" w:rsidR="00210887" w:rsidRDefault="00042D47">
      <w:pPr>
        <w:pStyle w:val="AxureHeading3"/>
        <w:keepNext/>
      </w:pPr>
      <w:bookmarkStart w:id="19" w:name="_Toc514315706"/>
      <w:r>
        <w:t>User Interface</w:t>
      </w:r>
      <w:bookmarkEnd w:id="19"/>
    </w:p>
    <w:p w14:paraId="4A7DA8FA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87" wp14:editId="4A7DA988">
            <wp:extent cx="6858000" cy="484822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8FC" w14:textId="6B43BA14" w:rsidR="00210887" w:rsidRDefault="00042D47" w:rsidP="005958CD">
      <w:pPr>
        <w:pStyle w:val="AxureHeadingBasic"/>
        <w:keepNext/>
      </w:pPr>
      <w:r>
        <w:t xml:space="preserve">  </w:t>
      </w:r>
    </w:p>
    <w:p w14:paraId="4A7DA8FD" w14:textId="77777777" w:rsidR="00210887" w:rsidRDefault="00042D47">
      <w:pPr>
        <w:pStyle w:val="AxureHeading3"/>
        <w:keepNext/>
      </w:pPr>
      <w:bookmarkStart w:id="20" w:name="_Toc514315707"/>
      <w:r>
        <w:t>Widget Table</w:t>
      </w:r>
      <w:bookmarkEnd w:id="20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59"/>
        <w:gridCol w:w="7897"/>
      </w:tblGrid>
      <w:tr w:rsidR="00210887" w14:paraId="4A7DA901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8FE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8FF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900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905" w14:textId="77777777" w:rsidTr="00210887">
        <w:tc>
          <w:tcPr>
            <w:tcW w:w="0" w:type="auto"/>
          </w:tcPr>
          <w:p w14:paraId="4A7DA902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903" w14:textId="77777777" w:rsidR="00210887" w:rsidRDefault="00042D47">
            <w:pPr>
              <w:pStyle w:val="AxureTableNormalText"/>
            </w:pPr>
            <w:r>
              <w:t>Cancel</w:t>
            </w:r>
          </w:p>
        </w:tc>
        <w:tc>
          <w:tcPr>
            <w:tcW w:w="0" w:type="auto"/>
          </w:tcPr>
          <w:p w14:paraId="4A7DA904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09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06" w14:textId="77777777" w:rsidR="00210887" w:rsidRDefault="00042D47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A7DA907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908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Cancel,</w:t>
            </w:r>
            <w:r>
              <w:br/>
              <w:t>ConfirmMesage,</w:t>
            </w:r>
            <w:r>
              <w:br/>
              <w:t>Confirm</w:t>
            </w:r>
            <w:r>
              <w:br/>
              <w:t xml:space="preserve">    Set text on ResultMessage equal to "Complete successfully!"</w:t>
            </w:r>
            <w:r>
              <w:br/>
              <w:t xml:space="preserve">    Show OK,</w:t>
            </w:r>
            <w:r>
              <w:br/>
              <w:t>ResultMessage,</w:t>
            </w:r>
            <w:r>
              <w:br/>
              <w:t>Notify Result</w:t>
            </w:r>
            <w:r>
              <w:br/>
              <w:t xml:space="preserve">    Enable OK</w:t>
            </w:r>
          </w:p>
        </w:tc>
      </w:tr>
      <w:tr w:rsidR="00210887" w14:paraId="4A7DA90D" w14:textId="77777777" w:rsidTr="00210887">
        <w:tc>
          <w:tcPr>
            <w:tcW w:w="0" w:type="auto"/>
          </w:tcPr>
          <w:p w14:paraId="4A7DA90A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90B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90C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05 - Manage Account in Current Window</w:t>
            </w:r>
          </w:p>
        </w:tc>
      </w:tr>
      <w:tr w:rsidR="00210887" w14:paraId="4A7DA911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0E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90F" w14:textId="77777777" w:rsidR="00210887" w:rsidRDefault="00042D47">
            <w:pPr>
              <w:pStyle w:val="AxureTableNormalText"/>
            </w:pPr>
            <w:r>
              <w:t>Send Request</w:t>
            </w:r>
          </w:p>
        </w:tc>
        <w:tc>
          <w:tcPr>
            <w:tcW w:w="0" w:type="auto"/>
          </w:tcPr>
          <w:p w14:paraId="4A7DA910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2</w:t>
            </w:r>
            <w:r>
              <w:br/>
              <w:t xml:space="preserve"> (If text on Newpass does not equal text on ConfirmPass):</w:t>
            </w:r>
            <w:r>
              <w:br/>
              <w:t xml:space="preserve">    Set text on Not match pass equal to "Password not match"</w:t>
            </w:r>
            <w:r>
              <w:br/>
              <w:t xml:space="preserve">  Case 1</w:t>
            </w:r>
            <w:r>
              <w:br/>
              <w:t xml:space="preserve"> (Else If True):</w:t>
            </w:r>
            <w:r>
              <w:br/>
              <w:t xml:space="preserve">    Set text on Not match pass equal to ""</w:t>
            </w:r>
            <w:r>
              <w:br/>
              <w:t xml:space="preserve">    Set value of NewUsername equal to selected option of Username, and</w:t>
            </w:r>
            <w:r>
              <w:br/>
              <w:t xml:space="preserve"> value of NewPass equal to text on Newpass</w:t>
            </w:r>
            <w:r>
              <w:br/>
              <w:t xml:space="preserve">    Set text on ConfirmMesage equal to "Reset password of user [[NewUsername]]- Do you want to continue?"</w:t>
            </w:r>
            <w:r>
              <w:br/>
              <w:t xml:space="preserve">    Show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15" w14:textId="77777777" w:rsidTr="00210887">
        <w:tc>
          <w:tcPr>
            <w:tcW w:w="0" w:type="auto"/>
          </w:tcPr>
          <w:p w14:paraId="4A7DA912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913" w14:textId="77777777" w:rsidR="00210887" w:rsidRDefault="00042D47">
            <w:pPr>
              <w:pStyle w:val="AxureTableNormalText"/>
            </w:pPr>
            <w:r>
              <w:t>Newpass</w:t>
            </w:r>
          </w:p>
        </w:tc>
        <w:tc>
          <w:tcPr>
            <w:tcW w:w="0" w:type="auto"/>
          </w:tcPr>
          <w:p w14:paraId="4A7DA914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1:</w:t>
            </w:r>
            <w:r>
              <w:br/>
              <w:t xml:space="preserve">    Set value of UserName equal to text on Newpass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text on Newpass equals ""):</w:t>
            </w:r>
            <w:r>
              <w:br/>
              <w:t xml:space="preserve">    Set text on Unidentified equal to "Username can not be blank"</w:t>
            </w:r>
            <w:r>
              <w:br/>
              <w:t xml:space="preserve">    Show/Hide Widget</w:t>
            </w:r>
            <w:r>
              <w:br/>
              <w:t xml:space="preserve">  Case 2</w:t>
            </w:r>
            <w:r>
              <w:br/>
              <w:t xml:space="preserve"> (Else If text on Newpass does not equal ""):</w:t>
            </w:r>
            <w:r>
              <w:br/>
              <w:t xml:space="preserve">    Show/Hide Widget</w:t>
            </w:r>
          </w:p>
        </w:tc>
      </w:tr>
      <w:tr w:rsidR="00210887" w14:paraId="4A7DA919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16" w14:textId="77777777" w:rsidR="00210887" w:rsidRDefault="00042D4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A7DA917" w14:textId="77777777" w:rsidR="00210887" w:rsidRDefault="00042D47">
            <w:pPr>
              <w:pStyle w:val="AxureTableNormalText"/>
            </w:pPr>
            <w:r>
              <w:t>ConfirmPass</w:t>
            </w:r>
          </w:p>
        </w:tc>
        <w:tc>
          <w:tcPr>
            <w:tcW w:w="0" w:type="auto"/>
          </w:tcPr>
          <w:p w14:paraId="4A7DA918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1:</w:t>
            </w:r>
            <w:r>
              <w:br/>
              <w:t xml:space="preserve">    Set value of UserName equal to text on ConfirmPass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text on ConfirmPass equals ""):</w:t>
            </w:r>
            <w:r>
              <w:br/>
              <w:t xml:space="preserve">    Set text on Unidentified equal to "Username can not be blank"</w:t>
            </w:r>
            <w:r>
              <w:br/>
              <w:t xml:space="preserve">    Show/Hide Widget</w:t>
            </w:r>
            <w:r>
              <w:br/>
              <w:t xml:space="preserve">  Case 2</w:t>
            </w:r>
            <w:r>
              <w:br/>
              <w:t xml:space="preserve"> (Else If text on ConfirmPass does not equal ""):</w:t>
            </w:r>
            <w:r>
              <w:br/>
              <w:t xml:space="preserve">    Show/Hide Widget</w:t>
            </w:r>
          </w:p>
        </w:tc>
      </w:tr>
      <w:tr w:rsidR="00210887" w14:paraId="4A7DA91D" w14:textId="77777777" w:rsidTr="00210887">
        <w:tc>
          <w:tcPr>
            <w:tcW w:w="0" w:type="auto"/>
          </w:tcPr>
          <w:p w14:paraId="4A7DA91A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91B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91C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14:paraId="4A7DA91E" w14:textId="77777777" w:rsidR="00210887" w:rsidRDefault="00042D47">
      <w:pPr>
        <w:pStyle w:val="AxureHeading2"/>
        <w:keepNext/>
      </w:pPr>
      <w:r>
        <w:br w:type="page"/>
      </w:r>
      <w:bookmarkStart w:id="21" w:name="_Toc514315708"/>
      <w:r>
        <w:lastRenderedPageBreak/>
        <w:t>Lock Acc</w:t>
      </w:r>
      <w:bookmarkEnd w:id="21"/>
    </w:p>
    <w:p w14:paraId="4A7DA91F" w14:textId="77777777" w:rsidR="00210887" w:rsidRDefault="00042D47">
      <w:r>
        <w:t>OnPageLoad:</w:t>
      </w:r>
      <w:r>
        <w:br/>
        <w:t xml:space="preserve">  Case 1:</w:t>
      </w:r>
      <w:r>
        <w:br/>
        <w:t xml:space="preserve">    Hide Confirm,</w:t>
      </w:r>
      <w:r>
        <w:br/>
        <w:t>ConfirmMesage,</w:t>
      </w:r>
      <w:r>
        <w:br/>
        <w:t>Cancel,</w:t>
      </w:r>
      <w:r>
        <w:br/>
        <w:t>Confirm,</w:t>
      </w:r>
      <w:r>
        <w:br/>
        <w:t>Notify Result,</w:t>
      </w:r>
      <w:r>
        <w:br/>
        <w:t>ResultMessage,</w:t>
      </w:r>
      <w:r>
        <w:br/>
        <w:t>OK</w:t>
      </w:r>
      <w:r>
        <w:br/>
        <w:t xml:space="preserve">    Disable Lock,</w:t>
      </w:r>
      <w:r>
        <w:br/>
        <w:t>Unlock</w:t>
      </w:r>
    </w:p>
    <w:p w14:paraId="4A7DA920" w14:textId="77777777" w:rsidR="00210887" w:rsidRDefault="00042D47">
      <w:pPr>
        <w:pStyle w:val="AxureHeading3"/>
        <w:keepNext/>
      </w:pPr>
      <w:bookmarkStart w:id="22" w:name="_Toc514315709"/>
      <w:r>
        <w:t>User Interface</w:t>
      </w:r>
      <w:bookmarkEnd w:id="22"/>
    </w:p>
    <w:p w14:paraId="4A7DA921" w14:textId="77777777" w:rsidR="00210887" w:rsidRDefault="00042D47">
      <w:pPr>
        <w:pStyle w:val="AxureImageParagraph"/>
      </w:pPr>
      <w:r>
        <w:rPr>
          <w:noProof/>
        </w:rPr>
        <w:drawing>
          <wp:inline distT="0" distB="0" distL="0" distR="0" wp14:anchorId="4A7DA98B" wp14:editId="4A7DA98C">
            <wp:extent cx="6858000" cy="48482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923" w14:textId="4B8DA70B" w:rsidR="00210887" w:rsidRDefault="00042D47" w:rsidP="00E3068D">
      <w:pPr>
        <w:pStyle w:val="AxureHeadingBasic"/>
        <w:keepNext/>
      </w:pPr>
      <w:r>
        <w:t xml:space="preserve">  </w:t>
      </w:r>
    </w:p>
    <w:p w14:paraId="4A7DA924" w14:textId="77777777" w:rsidR="00210887" w:rsidRDefault="00042D47">
      <w:pPr>
        <w:pStyle w:val="AxureHeading3"/>
        <w:keepNext/>
      </w:pPr>
      <w:bookmarkStart w:id="23" w:name="_Toc514315710"/>
      <w:r>
        <w:t>Widget Table</w:t>
      </w:r>
      <w:bookmarkEnd w:id="2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83"/>
        <w:gridCol w:w="7408"/>
      </w:tblGrid>
      <w:tr w:rsidR="00210887" w14:paraId="4A7DA928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925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926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927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92C" w14:textId="77777777" w:rsidTr="00210887">
        <w:tc>
          <w:tcPr>
            <w:tcW w:w="0" w:type="auto"/>
          </w:tcPr>
          <w:p w14:paraId="4A7DA929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92A" w14:textId="77777777" w:rsidR="00210887" w:rsidRDefault="00042D47">
            <w:pPr>
              <w:pStyle w:val="AxureTableNormalText"/>
            </w:pPr>
            <w:r>
              <w:t>Cancel</w:t>
            </w:r>
          </w:p>
        </w:tc>
        <w:tc>
          <w:tcPr>
            <w:tcW w:w="0" w:type="auto"/>
          </w:tcPr>
          <w:p w14:paraId="4A7DA92B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30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2D" w14:textId="77777777" w:rsidR="00210887" w:rsidRDefault="00042D47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A7DA92E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92F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Cancel,</w:t>
            </w:r>
            <w:r>
              <w:br/>
              <w:t>ConfirmMesage,</w:t>
            </w:r>
            <w:r>
              <w:br/>
              <w:t>Confirm</w:t>
            </w:r>
            <w:r>
              <w:br/>
              <w:t xml:space="preserve">    Set text on ResultMessage equal to "Complete successfully!"</w:t>
            </w:r>
            <w:r>
              <w:br/>
              <w:t xml:space="preserve">    Show OK,</w:t>
            </w:r>
            <w:r>
              <w:br/>
              <w:t>ResultMessage,</w:t>
            </w:r>
            <w:r>
              <w:br/>
              <w:t>Notify Result</w:t>
            </w:r>
            <w:r>
              <w:br/>
              <w:t xml:space="preserve">    Enable OK</w:t>
            </w:r>
          </w:p>
        </w:tc>
      </w:tr>
      <w:tr w:rsidR="00210887" w14:paraId="4A7DA934" w14:textId="77777777" w:rsidTr="00210887">
        <w:tc>
          <w:tcPr>
            <w:tcW w:w="0" w:type="auto"/>
          </w:tcPr>
          <w:p w14:paraId="4A7DA931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932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933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05 - Manage Account in Current Window</w:t>
            </w:r>
          </w:p>
        </w:tc>
      </w:tr>
      <w:tr w:rsidR="00210887" w14:paraId="4A7DA938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35" w14:textId="77777777" w:rsidR="00210887" w:rsidRDefault="00042D4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A7DA936" w14:textId="77777777" w:rsidR="00210887" w:rsidRDefault="00042D47">
            <w:pPr>
              <w:pStyle w:val="AxureTableNormalText"/>
            </w:pPr>
            <w:r>
              <w:t>Lock</w:t>
            </w:r>
          </w:p>
        </w:tc>
        <w:tc>
          <w:tcPr>
            <w:tcW w:w="0" w:type="auto"/>
          </w:tcPr>
          <w:p w14:paraId="4A7DA937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Function equal to "Lock account"</w:t>
            </w:r>
            <w:r>
              <w:br/>
              <w:t xml:space="preserve">    Set text on ConfirmMesage equal to "[[Function]] user [[NewUsername]] - Do you want to continue?"</w:t>
            </w:r>
            <w:r>
              <w:br/>
              <w:t xml:space="preserve">    Show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3C" w14:textId="77777777" w:rsidTr="00210887">
        <w:tc>
          <w:tcPr>
            <w:tcW w:w="0" w:type="auto"/>
          </w:tcPr>
          <w:p w14:paraId="4A7DA939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93A" w14:textId="77777777" w:rsidR="00210887" w:rsidRDefault="00042D47">
            <w:pPr>
              <w:pStyle w:val="AxureTableNormalText"/>
            </w:pPr>
            <w:r>
              <w:t>Unlock</w:t>
            </w:r>
          </w:p>
        </w:tc>
        <w:tc>
          <w:tcPr>
            <w:tcW w:w="0" w:type="auto"/>
          </w:tcPr>
          <w:p w14:paraId="4A7DA93B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Function equal to "Unlock account"</w:t>
            </w:r>
            <w:r>
              <w:br/>
              <w:t xml:space="preserve">    Set text on ConfirmMesage equal to "[[Function]] user [[NewUsername]] - Do you want to continue?"</w:t>
            </w:r>
            <w:r>
              <w:br/>
              <w:t xml:space="preserve">    Show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40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3D" w14:textId="77777777" w:rsidR="00210887" w:rsidRDefault="00042D4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A7DA93E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93F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210887" w14:paraId="4A7DA944" w14:textId="77777777" w:rsidTr="00210887">
        <w:tc>
          <w:tcPr>
            <w:tcW w:w="0" w:type="auto"/>
          </w:tcPr>
          <w:p w14:paraId="4A7DA941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942" w14:textId="77777777" w:rsidR="00210887" w:rsidRDefault="00042D47">
            <w:pPr>
              <w:pStyle w:val="AxureTableNormalText"/>
            </w:pPr>
            <w:r>
              <w:t>Username</w:t>
            </w:r>
          </w:p>
        </w:tc>
        <w:tc>
          <w:tcPr>
            <w:tcW w:w="0" w:type="auto"/>
          </w:tcPr>
          <w:p w14:paraId="4A7DA943" w14:textId="77777777" w:rsidR="00210887" w:rsidRDefault="00042D47">
            <w:pPr>
              <w:pStyle w:val="AxureTableNormalText"/>
            </w:pPr>
            <w:r>
              <w:t>OnSelectionChange:</w:t>
            </w:r>
            <w:r>
              <w:br/>
              <w:t xml:space="preserve">  Case 1:</w:t>
            </w:r>
            <w:r>
              <w:br/>
              <w:t xml:space="preserve">    Enable Unlock,</w:t>
            </w:r>
            <w:r>
              <w:br/>
              <w:t>Lock</w:t>
            </w:r>
            <w:r>
              <w:br/>
              <w:t xml:space="preserve">    Set value of NewUsername equal to selected option of Username</w:t>
            </w:r>
          </w:p>
        </w:tc>
      </w:tr>
      <w:tr w:rsidR="00210887" w14:paraId="4A7DA948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45" w14:textId="77777777" w:rsidR="00210887" w:rsidRDefault="00042D47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4A7DA946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947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Disable Unlock,</w:t>
            </w:r>
            <w:r>
              <w:br/>
              <w:t>Lock</w:t>
            </w:r>
          </w:p>
        </w:tc>
      </w:tr>
    </w:tbl>
    <w:p w14:paraId="4A7DA949" w14:textId="77777777" w:rsidR="00210887" w:rsidRDefault="00042D47">
      <w:pPr>
        <w:pStyle w:val="AxureHeading2"/>
        <w:keepNext/>
      </w:pPr>
      <w:r>
        <w:br w:type="page"/>
      </w:r>
      <w:bookmarkStart w:id="24" w:name="_Toc514315711"/>
      <w:r>
        <w:lastRenderedPageBreak/>
        <w:t>06 - Putins - TakeOver</w:t>
      </w:r>
      <w:bookmarkEnd w:id="24"/>
    </w:p>
    <w:p w14:paraId="4A7DA94A" w14:textId="77777777" w:rsidR="00210887" w:rsidRDefault="00042D47">
      <w:r>
        <w:t>OnPageLoad:</w:t>
      </w:r>
      <w:r>
        <w:br/>
        <w:t xml:space="preserve">  Case 1:</w:t>
      </w:r>
      <w:r>
        <w:br/>
        <w:t xml:space="preserve">    Set text on Action equal to value of Function</w:t>
      </w:r>
      <w:r>
        <w:br/>
        <w:t xml:space="preserve">    Show Action,</w:t>
      </w:r>
      <w:r>
        <w:br/>
        <w:t>Hide Notify Result,</w:t>
      </w:r>
      <w:r>
        <w:br/>
        <w:t>ResultMessage,</w:t>
      </w:r>
      <w:r>
        <w:br/>
        <w:t>OK,</w:t>
      </w:r>
      <w:r>
        <w:br/>
        <w:t>Confirm,</w:t>
      </w:r>
      <w:r>
        <w:br/>
        <w:t>ConfirmMesage,</w:t>
      </w:r>
      <w:r>
        <w:br/>
        <w:t>Cancel,</w:t>
      </w:r>
      <w:r>
        <w:br/>
        <w:t>Confirm</w:t>
      </w:r>
      <w:r>
        <w:br/>
        <w:t xml:space="preserve">    Set value of UserName equal to "acc"</w:t>
      </w:r>
    </w:p>
    <w:p w14:paraId="4A7DA94B" w14:textId="77777777" w:rsidR="00210887" w:rsidRDefault="00042D47">
      <w:pPr>
        <w:pStyle w:val="AxureHeading3"/>
        <w:keepNext/>
      </w:pPr>
      <w:bookmarkStart w:id="25" w:name="_Toc514315712"/>
      <w:r>
        <w:t>User Interface</w:t>
      </w:r>
      <w:bookmarkEnd w:id="25"/>
    </w:p>
    <w:p w14:paraId="4A7DA94E" w14:textId="3BDC7119" w:rsidR="00210887" w:rsidRDefault="00042D47" w:rsidP="00E3068D">
      <w:pPr>
        <w:pStyle w:val="AxureImageParagraph"/>
      </w:pPr>
      <w:r>
        <w:rPr>
          <w:noProof/>
        </w:rPr>
        <w:drawing>
          <wp:inline distT="0" distB="0" distL="0" distR="0" wp14:anchorId="4A7DA98F" wp14:editId="4A7DA990">
            <wp:extent cx="6858000" cy="309562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7DA94F" w14:textId="77777777" w:rsidR="00210887" w:rsidRDefault="00042D47">
      <w:pPr>
        <w:pStyle w:val="AxureHeading3"/>
        <w:keepNext/>
      </w:pPr>
      <w:bookmarkStart w:id="26" w:name="_Toc514315713"/>
      <w:r>
        <w:t>Widget Table</w:t>
      </w:r>
      <w:bookmarkEnd w:id="2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09"/>
        <w:gridCol w:w="9059"/>
      </w:tblGrid>
      <w:tr w:rsidR="00210887" w14:paraId="4A7DA953" w14:textId="77777777" w:rsidTr="002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7DA950" w14:textId="77777777" w:rsidR="00210887" w:rsidRDefault="00042D4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A7DA951" w14:textId="77777777" w:rsidR="00210887" w:rsidRDefault="00042D4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4A7DA952" w14:textId="77777777" w:rsidR="00210887" w:rsidRDefault="00042D47">
            <w:pPr>
              <w:pStyle w:val="AxureTableHeaderText"/>
            </w:pPr>
            <w:r>
              <w:t>Interactions</w:t>
            </w:r>
          </w:p>
        </w:tc>
      </w:tr>
      <w:tr w:rsidR="00210887" w14:paraId="4A7DA957" w14:textId="77777777" w:rsidTr="00210887">
        <w:tc>
          <w:tcPr>
            <w:tcW w:w="0" w:type="auto"/>
          </w:tcPr>
          <w:p w14:paraId="4A7DA954" w14:textId="77777777" w:rsidR="00210887" w:rsidRDefault="00042D4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A7DA955" w14:textId="77777777" w:rsidR="00210887" w:rsidRDefault="00042D47">
            <w:pPr>
              <w:pStyle w:val="AxureTableNormalText"/>
            </w:pPr>
            <w:r>
              <w:t>Cancel</w:t>
            </w:r>
          </w:p>
        </w:tc>
        <w:tc>
          <w:tcPr>
            <w:tcW w:w="0" w:type="auto"/>
          </w:tcPr>
          <w:p w14:paraId="4A7DA956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5B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58" w14:textId="77777777" w:rsidR="00210887" w:rsidRDefault="00042D4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A7DA959" w14:textId="77777777" w:rsidR="00210887" w:rsidRDefault="00042D47">
            <w:pPr>
              <w:pStyle w:val="AxureTableNormalText"/>
            </w:pPr>
            <w:r>
              <w:t>Confirm</w:t>
            </w:r>
          </w:p>
        </w:tc>
        <w:tc>
          <w:tcPr>
            <w:tcW w:w="0" w:type="auto"/>
          </w:tcPr>
          <w:p w14:paraId="4A7DA95A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Confirm,</w:t>
            </w:r>
            <w:r>
              <w:br/>
              <w:t>Cancel,</w:t>
            </w:r>
            <w:r>
              <w:br/>
              <w:t>ConfirmMesage,</w:t>
            </w:r>
            <w:r>
              <w:br/>
              <w:t>Confirm</w:t>
            </w:r>
            <w:r>
              <w:br/>
              <w:t xml:space="preserve">    Set text on ResultMessage equal to "Complete successfully!"</w:t>
            </w:r>
            <w:r>
              <w:br/>
              <w:t xml:space="preserve">    Show OK,</w:t>
            </w:r>
            <w:r>
              <w:br/>
              <w:t>ResultMessage,</w:t>
            </w:r>
            <w:r>
              <w:br/>
              <w:t>Notify Result</w:t>
            </w:r>
            <w:r>
              <w:br/>
              <w:t xml:space="preserve">    Enable OK</w:t>
            </w:r>
          </w:p>
        </w:tc>
      </w:tr>
      <w:tr w:rsidR="00210887" w14:paraId="4A7DA95F" w14:textId="77777777" w:rsidTr="00210887">
        <w:tc>
          <w:tcPr>
            <w:tcW w:w="0" w:type="auto"/>
          </w:tcPr>
          <w:p w14:paraId="4A7DA95C" w14:textId="77777777" w:rsidR="00210887" w:rsidRDefault="00042D4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A7DA95D" w14:textId="77777777" w:rsidR="00210887" w:rsidRDefault="00042D47">
            <w:pPr>
              <w:pStyle w:val="AxureTableNormalText"/>
            </w:pPr>
            <w:r>
              <w:t>OK</w:t>
            </w:r>
          </w:p>
        </w:tc>
        <w:tc>
          <w:tcPr>
            <w:tcW w:w="0" w:type="auto"/>
          </w:tcPr>
          <w:p w14:paraId="4A7DA95E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06 - Putins - TakeOver in Current Window</w:t>
            </w:r>
          </w:p>
        </w:tc>
      </w:tr>
      <w:tr w:rsidR="00210887" w14:paraId="4A7DA963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60" w14:textId="77777777" w:rsidR="00210887" w:rsidRDefault="00042D47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4A7DA961" w14:textId="77777777" w:rsidR="00210887" w:rsidRDefault="00042D47">
            <w:pPr>
              <w:pStyle w:val="AxureTableNormalText"/>
            </w:pPr>
            <w:r>
              <w:t>Reset</w:t>
            </w:r>
          </w:p>
        </w:tc>
        <w:tc>
          <w:tcPr>
            <w:tcW w:w="0" w:type="auto"/>
          </w:tcPr>
          <w:p w14:paraId="4A7DA962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  <w:r>
              <w:br/>
              <w:t xml:space="preserve">    Set value of UserName equal to "acc"</w:t>
            </w:r>
          </w:p>
        </w:tc>
      </w:tr>
      <w:tr w:rsidR="00210887" w14:paraId="4A7DA967" w14:textId="77777777" w:rsidTr="00210887">
        <w:tc>
          <w:tcPr>
            <w:tcW w:w="0" w:type="auto"/>
          </w:tcPr>
          <w:p w14:paraId="4A7DA964" w14:textId="77777777" w:rsidR="00210887" w:rsidRDefault="00042D4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A7DA965" w14:textId="77777777" w:rsidR="00210887" w:rsidRDefault="00042D47">
            <w:pPr>
              <w:pStyle w:val="AxureTableNormalText"/>
            </w:pPr>
            <w:r>
              <w:t>Send Request</w:t>
            </w:r>
          </w:p>
        </w:tc>
        <w:tc>
          <w:tcPr>
            <w:tcW w:w="0" w:type="auto"/>
          </w:tcPr>
          <w:p w14:paraId="4A7DA966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value of CTID equal to text on focused widget , and</w:t>
            </w:r>
            <w:r>
              <w:br/>
              <w:t xml:space="preserve"> value of TRAY equal to selected option of TrayID, and</w:t>
            </w:r>
            <w:r>
              <w:br/>
              <w:t xml:space="preserve"> value of Quantity equal to text on Quantity</w:t>
            </w:r>
            <w:r>
              <w:br/>
              <w:t xml:space="preserve">    Set text on ConfirmMesage equal to "[[Function]] action CTID: [[CTID]] - Tray: [[TRAY]] - Quantity: [[Quantity]] - Do you want to continue?"</w:t>
            </w:r>
            <w:r>
              <w:br/>
              <w:t xml:space="preserve">    Show Confirm,</w:t>
            </w:r>
            <w:r>
              <w:br/>
              <w:t>ConfirmMesage,</w:t>
            </w:r>
            <w:r>
              <w:br/>
              <w:t>Cancel,</w:t>
            </w:r>
            <w:r>
              <w:br/>
              <w:t>Confirm</w:t>
            </w:r>
          </w:p>
        </w:tc>
      </w:tr>
      <w:tr w:rsidR="00210887" w14:paraId="4A7DA96B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68" w14:textId="77777777" w:rsidR="00210887" w:rsidRDefault="00042D4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A7DA969" w14:textId="77777777" w:rsidR="00210887" w:rsidRDefault="00042D47">
            <w:pPr>
              <w:pStyle w:val="AxureTableNormalText"/>
            </w:pPr>
            <w:r>
              <w:t>Quantity</w:t>
            </w:r>
          </w:p>
        </w:tc>
        <w:tc>
          <w:tcPr>
            <w:tcW w:w="0" w:type="auto"/>
          </w:tcPr>
          <w:p w14:paraId="4A7DA96A" w14:textId="77777777" w:rsidR="00210887" w:rsidRDefault="00042D47">
            <w:pPr>
              <w:pStyle w:val="AxureTableNormalText"/>
            </w:pPr>
            <w:r>
              <w:t>OnTextChange:</w:t>
            </w:r>
            <w:r>
              <w:br/>
              <w:t xml:space="preserve">  Case 1:</w:t>
            </w:r>
            <w:r>
              <w:br/>
              <w:t xml:space="preserve">    Set value of UserName equal to text on Quantity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text on Quantity equals ""):</w:t>
            </w:r>
            <w:r>
              <w:br/>
              <w:t xml:space="preserve">    Set text on Unidentified equal to "Username can not be blank"</w:t>
            </w:r>
            <w:r>
              <w:br/>
              <w:t xml:space="preserve">    Show/Hide Widget</w:t>
            </w:r>
            <w:r>
              <w:br/>
              <w:t xml:space="preserve">  Case 2</w:t>
            </w:r>
            <w:r>
              <w:br/>
              <w:t xml:space="preserve"> (Else If text on Quantity does not equal ""):</w:t>
            </w:r>
            <w:r>
              <w:br/>
              <w:t xml:space="preserve">    Show/Hide Widget</w:t>
            </w:r>
          </w:p>
        </w:tc>
      </w:tr>
      <w:tr w:rsidR="00210887" w14:paraId="4A7DA96F" w14:textId="77777777" w:rsidTr="00210887">
        <w:tc>
          <w:tcPr>
            <w:tcW w:w="0" w:type="auto"/>
          </w:tcPr>
          <w:p w14:paraId="4A7DA96C" w14:textId="77777777" w:rsidR="00210887" w:rsidRDefault="00042D47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A7DA96D" w14:textId="77777777" w:rsidR="00210887" w:rsidRDefault="00042D47">
            <w:pPr>
              <w:pStyle w:val="AxureTableNormalText"/>
            </w:pPr>
            <w:r>
              <w:t>CTID</w:t>
            </w:r>
          </w:p>
        </w:tc>
        <w:tc>
          <w:tcPr>
            <w:tcW w:w="0" w:type="auto"/>
          </w:tcPr>
          <w:p w14:paraId="4A7DA96E" w14:textId="77777777" w:rsidR="00210887" w:rsidRDefault="00042D47">
            <w:pPr>
              <w:pStyle w:val="AxureTableNormalText"/>
            </w:pPr>
            <w:r>
              <w:t>OnSelectionChange:</w:t>
            </w:r>
            <w:r>
              <w:br/>
              <w:t xml:space="preserve">  Case 1</w:t>
            </w:r>
            <w:r>
              <w:br/>
              <w:t xml:space="preserve"> (If selected option of CTID equals CSDML213455):</w:t>
            </w:r>
            <w:r>
              <w:br/>
              <w:t xml:space="preserve">    Set text on Quantity equal to "3", and</w:t>
            </w:r>
            <w:r>
              <w:br/>
              <w:t xml:space="preserve"> text on Unidentified equal to "34"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Set text on Quantity equal to "1", and</w:t>
            </w:r>
            <w:r>
              <w:br/>
              <w:t xml:space="preserve"> text on Unidentified equal to "14"</w:t>
            </w:r>
          </w:p>
        </w:tc>
      </w:tr>
      <w:tr w:rsidR="00210887" w14:paraId="4A7DA973" w14:textId="77777777" w:rsidTr="00210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7DA970" w14:textId="77777777" w:rsidR="00210887" w:rsidRDefault="00042D47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4A7DA971" w14:textId="77777777" w:rsidR="00210887" w:rsidRDefault="00210887">
            <w:pPr>
              <w:pStyle w:val="AxureTableNormalText"/>
            </w:pPr>
          </w:p>
        </w:tc>
        <w:tc>
          <w:tcPr>
            <w:tcW w:w="0" w:type="auto"/>
          </w:tcPr>
          <w:p w14:paraId="4A7DA972" w14:textId="77777777" w:rsidR="00210887" w:rsidRDefault="00042D4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14:paraId="4A7DA974" w14:textId="77777777" w:rsidR="00210887" w:rsidRDefault="00210887">
      <w:pPr>
        <w:sectPr w:rsidR="00210887" w:rsidSect="0026527A">
          <w:type w:val="continuous"/>
          <w:pgSz w:w="12240" w:h="15840"/>
          <w:pgMar w:top="720" w:right="720" w:bottom="720" w:left="720" w:header="720" w:footer="432" w:gutter="0"/>
          <w:cols w:space="720"/>
          <w:docGrid w:linePitch="245"/>
        </w:sectPr>
      </w:pPr>
    </w:p>
    <w:p w14:paraId="4A7DA975" w14:textId="77777777" w:rsidR="00722047" w:rsidRDefault="00722047"/>
    <w:sectPr w:rsidR="00722047" w:rsidSect="004F3FB3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FFFF" w14:textId="77777777" w:rsidR="006D0786" w:rsidRDefault="006D0786" w:rsidP="00093BE1">
      <w:pPr>
        <w:spacing w:before="0" w:after="0"/>
      </w:pPr>
      <w:r>
        <w:separator/>
      </w:r>
    </w:p>
  </w:endnote>
  <w:endnote w:type="continuationSeparator" w:id="0">
    <w:p w14:paraId="2D035F2F" w14:textId="77777777" w:rsidR="006D0786" w:rsidRDefault="006D0786" w:rsidP="00093BE1">
      <w:pPr>
        <w:spacing w:before="0" w:after="0"/>
      </w:pPr>
      <w:r>
        <w:continuationSeparator/>
      </w:r>
    </w:p>
  </w:endnote>
  <w:endnote w:type="continuationNotice" w:id="1">
    <w:p w14:paraId="18136FD3" w14:textId="77777777" w:rsidR="006D0786" w:rsidRDefault="006D078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6E66F" w14:textId="1A7CB49C" w:rsidR="00042D47" w:rsidRDefault="00042D47">
    <w:pPr>
      <w:pStyle w:val="Footer"/>
    </w:pPr>
    <w:r w:rsidRPr="00042D47">
      <w:t>Copyright © 201</w:t>
    </w:r>
    <w:r>
      <w:t>8</w:t>
    </w:r>
    <w:r w:rsidRPr="00042D47">
      <w:t xml:space="preserve"> by </w:t>
    </w:r>
    <w:r>
      <w:t>Quan Nguyen (quann169@gmail.com)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309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B94A9" w14:textId="05B7AD49" w:rsidR="00045EC5" w:rsidRDefault="00045E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DA9A2" w14:textId="6922347E" w:rsidR="004852C3" w:rsidRDefault="00485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4A7DA9A9" w14:textId="77777777" w:rsidTr="001F050D">
      <w:trPr>
        <w:trHeight w:val="180"/>
      </w:trPr>
      <w:tc>
        <w:tcPr>
          <w:tcW w:w="2214" w:type="pct"/>
        </w:tcPr>
        <w:p w14:paraId="4A7DA9A6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4A7DA9A7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A7DA9A8" w14:textId="77777777" w:rsidR="004852C3" w:rsidRDefault="004852C3">
          <w:pPr>
            <w:pStyle w:val="Footer"/>
          </w:pPr>
        </w:p>
      </w:tc>
    </w:tr>
    <w:tr w:rsidR="004852C3" w14:paraId="4A7DA9AD" w14:textId="77777777" w:rsidTr="001F050D">
      <w:tc>
        <w:tcPr>
          <w:tcW w:w="2214" w:type="pct"/>
        </w:tcPr>
        <w:p w14:paraId="4A7DA9AA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4A7DA9AB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4A7DA9AC" w14:textId="77777777" w:rsidR="004852C3" w:rsidRDefault="004852C3">
          <w:pPr>
            <w:pStyle w:val="Footer"/>
          </w:pPr>
        </w:p>
      </w:tc>
    </w:tr>
  </w:tbl>
  <w:p w14:paraId="4A7DA9AE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DF04" w14:textId="77777777" w:rsidR="006D0786" w:rsidRDefault="006D0786" w:rsidP="00093BE1">
      <w:pPr>
        <w:spacing w:before="0" w:after="0"/>
      </w:pPr>
      <w:r>
        <w:separator/>
      </w:r>
    </w:p>
  </w:footnote>
  <w:footnote w:type="continuationSeparator" w:id="0">
    <w:p w14:paraId="2053C59B" w14:textId="77777777" w:rsidR="006D0786" w:rsidRDefault="006D0786" w:rsidP="00093BE1">
      <w:pPr>
        <w:spacing w:before="0" w:after="0"/>
      </w:pPr>
      <w:r>
        <w:continuationSeparator/>
      </w:r>
    </w:p>
  </w:footnote>
  <w:footnote w:type="continuationNotice" w:id="1">
    <w:p w14:paraId="038560B6" w14:textId="77777777" w:rsidR="006D0786" w:rsidRDefault="006D078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4A7DA998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208498311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A7DA997" w14:textId="6FF06419" w:rsidR="00557485" w:rsidRPr="003E5A01" w:rsidRDefault="00482543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Vending Machine Control</w:t>
              </w:r>
            </w:p>
          </w:sdtContent>
        </w:sdt>
      </w:tc>
    </w:tr>
  </w:tbl>
  <w:p w14:paraId="4A7DA999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4A7DA9A4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597054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A7DA9A3" w14:textId="6BB7691C" w:rsidR="00557485" w:rsidRPr="003E5A01" w:rsidRDefault="00482543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Vending Machine Control</w:t>
              </w:r>
            </w:p>
          </w:sdtContent>
        </w:sdt>
      </w:tc>
    </w:tr>
  </w:tbl>
  <w:p w14:paraId="4A7DA9A5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8366B8"/>
    <w:multiLevelType w:val="multilevel"/>
    <w:tmpl w:val="C678A1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A97BF5"/>
    <w:multiLevelType w:val="multilevel"/>
    <w:tmpl w:val="4F26FE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42D47"/>
    <w:rsid w:val="00045EC5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068F"/>
    <w:rsid w:val="001672E3"/>
    <w:rsid w:val="001B3AFE"/>
    <w:rsid w:val="001B521C"/>
    <w:rsid w:val="001C5100"/>
    <w:rsid w:val="001F050D"/>
    <w:rsid w:val="00210887"/>
    <w:rsid w:val="00212884"/>
    <w:rsid w:val="0021530D"/>
    <w:rsid w:val="0021768A"/>
    <w:rsid w:val="00221722"/>
    <w:rsid w:val="0023791B"/>
    <w:rsid w:val="00257AD2"/>
    <w:rsid w:val="0026527A"/>
    <w:rsid w:val="0028301E"/>
    <w:rsid w:val="00297DB6"/>
    <w:rsid w:val="002C29B9"/>
    <w:rsid w:val="002C4F3C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2543"/>
    <w:rsid w:val="004852C3"/>
    <w:rsid w:val="004A0066"/>
    <w:rsid w:val="004A1967"/>
    <w:rsid w:val="004B33EF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668E"/>
    <w:rsid w:val="00557485"/>
    <w:rsid w:val="00563365"/>
    <w:rsid w:val="005958CD"/>
    <w:rsid w:val="0059757A"/>
    <w:rsid w:val="005B166B"/>
    <w:rsid w:val="005B740F"/>
    <w:rsid w:val="005B7DEE"/>
    <w:rsid w:val="005C76A0"/>
    <w:rsid w:val="005D41F6"/>
    <w:rsid w:val="005E675F"/>
    <w:rsid w:val="00621549"/>
    <w:rsid w:val="00627250"/>
    <w:rsid w:val="00630B41"/>
    <w:rsid w:val="00631480"/>
    <w:rsid w:val="00634D62"/>
    <w:rsid w:val="00674190"/>
    <w:rsid w:val="006A16B9"/>
    <w:rsid w:val="006A2A7D"/>
    <w:rsid w:val="006B4EC6"/>
    <w:rsid w:val="006B6EA2"/>
    <w:rsid w:val="006C1134"/>
    <w:rsid w:val="006C4158"/>
    <w:rsid w:val="006D0786"/>
    <w:rsid w:val="006D201C"/>
    <w:rsid w:val="006F663D"/>
    <w:rsid w:val="00712696"/>
    <w:rsid w:val="00721438"/>
    <w:rsid w:val="00722047"/>
    <w:rsid w:val="00772CBA"/>
    <w:rsid w:val="007738B0"/>
    <w:rsid w:val="0077501F"/>
    <w:rsid w:val="00775200"/>
    <w:rsid w:val="00781080"/>
    <w:rsid w:val="00783317"/>
    <w:rsid w:val="00797384"/>
    <w:rsid w:val="007A3C73"/>
    <w:rsid w:val="007A6BBB"/>
    <w:rsid w:val="007B1C0B"/>
    <w:rsid w:val="007C0206"/>
    <w:rsid w:val="007D1422"/>
    <w:rsid w:val="00812B47"/>
    <w:rsid w:val="00813BF6"/>
    <w:rsid w:val="008151E9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722F0"/>
    <w:rsid w:val="00AA7145"/>
    <w:rsid w:val="00AC49FE"/>
    <w:rsid w:val="00B007A7"/>
    <w:rsid w:val="00B14927"/>
    <w:rsid w:val="00B44158"/>
    <w:rsid w:val="00B77DA9"/>
    <w:rsid w:val="00BB2DA1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E677E"/>
    <w:rsid w:val="00DF707E"/>
    <w:rsid w:val="00E11AC0"/>
    <w:rsid w:val="00E3068D"/>
    <w:rsid w:val="00E34BE2"/>
    <w:rsid w:val="00E53E21"/>
    <w:rsid w:val="00E57047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DA82E"/>
  <w15:docId w15:val="{79EA6929-D128-4872-9A5D-D9A94755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290FA9"/>
    <w:rsid w:val="003F6095"/>
    <w:rsid w:val="004C4F25"/>
    <w:rsid w:val="006B709E"/>
    <w:rsid w:val="009D3071"/>
    <w:rsid w:val="00B52191"/>
    <w:rsid w:val="00C3307B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9377764429D441BCB5D3A73687C5F83D">
    <w:name w:val="9377764429D441BCB5D3A73687C5F83D"/>
    <w:rsid w:val="00C3307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34F53-9490-4F8E-AD05-AD021195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29</TotalTime>
  <Pages>18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Vending Machine Control</vt:lpstr>
    </vt:vector>
  </TitlesOfParts>
  <Company>Axure</Company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Vending Machine Control</dc:title>
  <dc:subject>Application Prototype</dc:subject>
  <dc:creator>Quan Nguyen</dc:creator>
  <cp:lastModifiedBy>Quan Nguyen</cp:lastModifiedBy>
  <cp:revision>26</cp:revision>
  <cp:lastPrinted>2018-05-17T03:42:00Z</cp:lastPrinted>
  <dcterms:created xsi:type="dcterms:W3CDTF">2010-09-03T21:47:00Z</dcterms:created>
  <dcterms:modified xsi:type="dcterms:W3CDTF">2018-05-26T05:55:00Z</dcterms:modified>
</cp:coreProperties>
</file>